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line="600" w:lineRule="auto"/>
        <w:rPr>
          <w:sz w:val="48"/>
          <w:szCs w:val="48"/>
        </w:rPr>
      </w:pPr>
      <w:r>
        <w:rPr>
          <w:rFonts w:hint="eastAsia"/>
          <w:sz w:val="48"/>
          <w:szCs w:val="48"/>
        </w:rPr>
        <w:t>游戏拼图需求说明书</w:t>
      </w:r>
    </w:p>
    <w:p/>
    <w:p/>
    <w:p/>
    <w:p/>
    <w:tbl>
      <w:tblPr>
        <w:tblStyle w:val="14"/>
        <w:tblW w:w="9638" w:type="dxa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3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57" w:hRule="atLeast"/>
          <w:jc w:val="center"/>
        </w:trPr>
        <w:tc>
          <w:tcPr>
            <w:tcW w:w="9638" w:type="dxa"/>
            <w:vAlign w:val="bottom"/>
          </w:tcPr>
          <w:tbl>
            <w:tblPr>
              <w:tblStyle w:val="35"/>
              <w:tblW w:w="5671" w:type="dxa"/>
              <w:jc w:val="center"/>
              <w:tblBorders>
                <w:top w:val="single" w:color="BEBEBE" w:themeColor="background1" w:themeShade="BF" w:sz="4" w:space="0"/>
                <w:left w:val="single" w:color="BEBEBE" w:themeColor="background1" w:themeShade="BF" w:sz="4" w:space="0"/>
                <w:bottom w:val="single" w:color="BEBEBE" w:themeColor="background1" w:themeShade="BF" w:sz="4" w:space="0"/>
                <w:right w:val="single" w:color="BEBEBE" w:themeColor="background1" w:themeShade="BF" w:sz="4" w:space="0"/>
                <w:insideH w:val="single" w:color="BEBEBE" w:themeColor="background1" w:themeShade="BF" w:sz="4" w:space="0"/>
                <w:insideV w:val="single" w:color="BEBEBE" w:themeColor="background1" w:themeShade="BF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417"/>
              <w:gridCol w:w="4254"/>
            </w:tblGrid>
            <w:tr>
              <w:tblPrEx>
                <w:tblBorders>
                  <w:top w:val="single" w:color="BEBEBE" w:themeColor="background1" w:themeShade="BF" w:sz="4" w:space="0"/>
                  <w:left w:val="single" w:color="BEBEBE" w:themeColor="background1" w:themeShade="BF" w:sz="4" w:space="0"/>
                  <w:bottom w:val="single" w:color="BEBEBE" w:themeColor="background1" w:themeShade="BF" w:sz="4" w:space="0"/>
                  <w:right w:val="single" w:color="BEBEBE" w:themeColor="background1" w:themeShade="BF" w:sz="4" w:space="0"/>
                  <w:insideH w:val="single" w:color="BEBEBE" w:themeColor="background1" w:themeShade="BF" w:sz="4" w:space="0"/>
                  <w:insideV w:val="single" w:color="BEBEBE" w:themeColor="background1" w:themeShade="BF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80" w:hRule="atLeast"/>
                <w:jc w:val="center"/>
              </w:trPr>
              <w:tc>
                <w:tcPr>
                  <w:tcW w:w="1417" w:type="dxa"/>
                  <w:vAlign w:val="center"/>
                </w:tcPr>
                <w:p>
                  <w:pPr>
                    <w:spacing w:line="360" w:lineRule="auto"/>
                    <w:jc w:val="center"/>
                    <w:rPr>
                      <w:b/>
                      <w:bCs/>
                      <w:spacing w:val="20"/>
                      <w:kern w:val="0"/>
                      <w:sz w:val="24"/>
                      <w:szCs w:val="24"/>
                    </w:rPr>
                  </w:pPr>
                  <w:r>
                    <w:rPr>
                      <w:rFonts w:hint="eastAsia" w:ascii="宋体" w:hAnsi="宋体"/>
                      <w:b/>
                      <w:bCs/>
                      <w:spacing w:val="17"/>
                      <w:kern w:val="0"/>
                      <w:sz w:val="24"/>
                      <w:szCs w:val="24"/>
                    </w:rPr>
                    <w:t>课程名</w:t>
                  </w:r>
                  <w:r>
                    <w:rPr>
                      <w:rFonts w:hint="eastAsia" w:ascii="宋体" w:hAnsi="宋体"/>
                      <w:b/>
                      <w:bCs/>
                      <w:spacing w:val="-24"/>
                      <w:kern w:val="0"/>
                      <w:sz w:val="24"/>
                      <w:szCs w:val="24"/>
                    </w:rPr>
                    <w:t>称</w:t>
                  </w:r>
                </w:p>
              </w:tc>
              <w:tc>
                <w:tcPr>
                  <w:tcW w:w="4254" w:type="dxa"/>
                  <w:vAlign w:val="center"/>
                </w:tcPr>
                <w:p>
                  <w:pPr>
                    <w:spacing w:line="360" w:lineRule="auto"/>
                    <w:jc w:val="center"/>
                    <w:rPr>
                      <w:kern w:val="0"/>
                      <w:sz w:val="24"/>
                    </w:rPr>
                  </w:pPr>
                  <w:r>
                    <w:rPr>
                      <w:kern w:val="0"/>
                    </w:rPr>
                    <w:t>Python</w:t>
                  </w:r>
                  <w:r>
                    <w:rPr>
                      <w:rFonts w:hint="eastAsia"/>
                      <w:kern w:val="0"/>
                    </w:rPr>
                    <w:t>程序设计课程设计</w:t>
                  </w:r>
                </w:p>
              </w:tc>
            </w:tr>
            <w:tr>
              <w:tblPrEx>
                <w:tblBorders>
                  <w:top w:val="single" w:color="BEBEBE" w:themeColor="background1" w:themeShade="BF" w:sz="4" w:space="0"/>
                  <w:left w:val="single" w:color="BEBEBE" w:themeColor="background1" w:themeShade="BF" w:sz="4" w:space="0"/>
                  <w:bottom w:val="single" w:color="BEBEBE" w:themeColor="background1" w:themeShade="BF" w:sz="4" w:space="0"/>
                  <w:right w:val="single" w:color="BEBEBE" w:themeColor="background1" w:themeShade="BF" w:sz="4" w:space="0"/>
                  <w:insideH w:val="single" w:color="BEBEBE" w:themeColor="background1" w:themeShade="BF" w:sz="4" w:space="0"/>
                  <w:insideV w:val="single" w:color="BEBEBE" w:themeColor="background1" w:themeShade="BF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80" w:hRule="atLeast"/>
                <w:jc w:val="center"/>
              </w:trPr>
              <w:tc>
                <w:tcPr>
                  <w:tcW w:w="1417" w:type="dxa"/>
                  <w:vAlign w:val="center"/>
                </w:tcPr>
                <w:p>
                  <w:pPr>
                    <w:spacing w:line="360" w:lineRule="auto"/>
                    <w:jc w:val="center"/>
                    <w:rPr>
                      <w:b/>
                      <w:bCs/>
                      <w:spacing w:val="20"/>
                      <w:kern w:val="0"/>
                      <w:sz w:val="24"/>
                      <w:szCs w:val="24"/>
                    </w:rPr>
                  </w:pPr>
                  <w:r>
                    <w:rPr>
                      <w:rFonts w:hint="eastAsia" w:ascii="宋体" w:hAnsi="宋体"/>
                      <w:b/>
                      <w:bCs/>
                      <w:spacing w:val="17"/>
                      <w:kern w:val="0"/>
                      <w:sz w:val="24"/>
                      <w:szCs w:val="24"/>
                    </w:rPr>
                    <w:t>实训项</w:t>
                  </w:r>
                  <w:r>
                    <w:rPr>
                      <w:rFonts w:hint="eastAsia" w:ascii="宋体" w:hAnsi="宋体"/>
                      <w:b/>
                      <w:bCs/>
                      <w:spacing w:val="-24"/>
                      <w:kern w:val="0"/>
                      <w:sz w:val="24"/>
                      <w:szCs w:val="24"/>
                    </w:rPr>
                    <w:t>目</w:t>
                  </w:r>
                </w:p>
              </w:tc>
              <w:tc>
                <w:tcPr>
                  <w:tcW w:w="4254" w:type="dxa"/>
                  <w:vAlign w:val="center"/>
                </w:tcPr>
                <w:p>
                  <w:pPr>
                    <w:spacing w:line="360" w:lineRule="auto"/>
                    <w:jc w:val="center"/>
                    <w:rPr>
                      <w:kern w:val="0"/>
                      <w:sz w:val="24"/>
                    </w:rPr>
                  </w:pPr>
                  <w:r>
                    <w:rPr>
                      <w:rFonts w:hint="eastAsia"/>
                      <w:kern w:val="0"/>
                    </w:rPr>
                    <w:t>火柴人</w:t>
                  </w:r>
                </w:p>
              </w:tc>
            </w:tr>
            <w:tr>
              <w:tblPrEx>
                <w:tblBorders>
                  <w:top w:val="single" w:color="BEBEBE" w:themeColor="background1" w:themeShade="BF" w:sz="4" w:space="0"/>
                  <w:left w:val="single" w:color="BEBEBE" w:themeColor="background1" w:themeShade="BF" w:sz="4" w:space="0"/>
                  <w:bottom w:val="single" w:color="BEBEBE" w:themeColor="background1" w:themeShade="BF" w:sz="4" w:space="0"/>
                  <w:right w:val="single" w:color="BEBEBE" w:themeColor="background1" w:themeShade="BF" w:sz="4" w:space="0"/>
                  <w:insideH w:val="single" w:color="BEBEBE" w:themeColor="background1" w:themeShade="BF" w:sz="4" w:space="0"/>
                  <w:insideV w:val="single" w:color="BEBEBE" w:themeColor="background1" w:themeShade="BF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80" w:hRule="atLeast"/>
                <w:jc w:val="center"/>
              </w:trPr>
              <w:tc>
                <w:tcPr>
                  <w:tcW w:w="1417" w:type="dxa"/>
                  <w:vAlign w:val="center"/>
                </w:tcPr>
                <w:p>
                  <w:pPr>
                    <w:spacing w:line="360" w:lineRule="auto"/>
                    <w:jc w:val="center"/>
                    <w:rPr>
                      <w:b/>
                      <w:bCs/>
                      <w:spacing w:val="20"/>
                      <w:kern w:val="0"/>
                      <w:sz w:val="24"/>
                      <w:szCs w:val="24"/>
                    </w:rPr>
                  </w:pPr>
                  <w:r>
                    <w:rPr>
                      <w:rFonts w:hint="eastAsia" w:ascii="Century Gothic" w:hAnsi="Century Gothic" w:cs="Arial"/>
                      <w:b/>
                      <w:sz w:val="24"/>
                      <w:szCs w:val="24"/>
                    </w:rPr>
                    <w:t>团队名称</w:t>
                  </w:r>
                </w:p>
              </w:tc>
              <w:tc>
                <w:tcPr>
                  <w:tcW w:w="4254" w:type="dxa"/>
                  <w:vAlign w:val="center"/>
                </w:tcPr>
                <w:p>
                  <w:pPr>
                    <w:spacing w:line="360" w:lineRule="auto"/>
                    <w:jc w:val="center"/>
                    <w:rPr>
                      <w:kern w:val="0"/>
                      <w:sz w:val="24"/>
                    </w:rPr>
                  </w:pPr>
                  <w:r>
                    <w:rPr>
                      <w:rFonts w:hint="eastAsia"/>
                      <w:kern w:val="0"/>
                      <w:sz w:val="24"/>
                    </w:rPr>
                    <w:t>二分之一个高</w:t>
                  </w:r>
                </w:p>
              </w:tc>
            </w:tr>
            <w:tr>
              <w:tblPrEx>
                <w:tblBorders>
                  <w:top w:val="single" w:color="BEBEBE" w:themeColor="background1" w:themeShade="BF" w:sz="4" w:space="0"/>
                  <w:left w:val="single" w:color="BEBEBE" w:themeColor="background1" w:themeShade="BF" w:sz="4" w:space="0"/>
                  <w:bottom w:val="single" w:color="BEBEBE" w:themeColor="background1" w:themeShade="BF" w:sz="4" w:space="0"/>
                  <w:right w:val="single" w:color="BEBEBE" w:themeColor="background1" w:themeShade="BF" w:sz="4" w:space="0"/>
                  <w:insideH w:val="single" w:color="BEBEBE" w:themeColor="background1" w:themeShade="BF" w:sz="4" w:space="0"/>
                  <w:insideV w:val="single" w:color="BEBEBE" w:themeColor="background1" w:themeShade="BF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80" w:hRule="atLeast"/>
                <w:jc w:val="center"/>
              </w:trPr>
              <w:tc>
                <w:tcPr>
                  <w:tcW w:w="1417" w:type="dxa"/>
                  <w:vAlign w:val="center"/>
                </w:tcPr>
                <w:p>
                  <w:pPr>
                    <w:spacing w:line="360" w:lineRule="auto"/>
                    <w:jc w:val="center"/>
                    <w:rPr>
                      <w:b/>
                      <w:bCs/>
                      <w:spacing w:val="20"/>
                      <w:kern w:val="0"/>
                      <w:sz w:val="24"/>
                      <w:szCs w:val="24"/>
                    </w:rPr>
                  </w:pPr>
                  <w:r>
                    <w:rPr>
                      <w:rFonts w:hint="eastAsia" w:ascii="Century Gothic" w:hAnsi="Century Gothic" w:cs="Arial"/>
                      <w:b/>
                      <w:sz w:val="24"/>
                      <w:szCs w:val="24"/>
                    </w:rPr>
                    <w:t>团队口号</w:t>
                  </w:r>
                </w:p>
              </w:tc>
              <w:tc>
                <w:tcPr>
                  <w:tcW w:w="4254" w:type="dxa"/>
                  <w:vAlign w:val="center"/>
                </w:tcPr>
                <w:p>
                  <w:pPr>
                    <w:spacing w:line="360" w:lineRule="auto"/>
                    <w:jc w:val="center"/>
                    <w:rPr>
                      <w:rFonts w:hint="default" w:ascii="宋体" w:hAnsi="宋体" w:eastAsiaTheme="minorEastAsia"/>
                      <w:kern w:val="0"/>
                      <w:sz w:val="24"/>
                      <w:lang w:val="en-US" w:eastAsia="zh-CN"/>
                    </w:rPr>
                  </w:pPr>
                  <w:r>
                    <w:rPr>
                      <w:rFonts w:hint="eastAsia" w:ascii="宋体" w:hAnsi="宋体"/>
                      <w:kern w:val="0"/>
                      <w:sz w:val="24"/>
                      <w:lang w:val="en-US" w:eastAsia="zh-CN"/>
                    </w:rPr>
                    <w:t>缓解生活压力，共创美好生活</w:t>
                  </w:r>
                </w:p>
              </w:tc>
            </w:tr>
            <w:tr>
              <w:tblPrEx>
                <w:tblBorders>
                  <w:top w:val="single" w:color="BEBEBE" w:themeColor="background1" w:themeShade="BF" w:sz="4" w:space="0"/>
                  <w:left w:val="single" w:color="BEBEBE" w:themeColor="background1" w:themeShade="BF" w:sz="4" w:space="0"/>
                  <w:bottom w:val="single" w:color="BEBEBE" w:themeColor="background1" w:themeShade="BF" w:sz="4" w:space="0"/>
                  <w:right w:val="single" w:color="BEBEBE" w:themeColor="background1" w:themeShade="BF" w:sz="4" w:space="0"/>
                  <w:insideH w:val="single" w:color="BEBEBE" w:themeColor="background1" w:themeShade="BF" w:sz="4" w:space="0"/>
                  <w:insideV w:val="single" w:color="BEBEBE" w:themeColor="background1" w:themeShade="BF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80" w:hRule="atLeast"/>
                <w:jc w:val="center"/>
              </w:trPr>
              <w:tc>
                <w:tcPr>
                  <w:tcW w:w="1417" w:type="dxa"/>
                  <w:vAlign w:val="center"/>
                </w:tcPr>
                <w:p>
                  <w:pPr>
                    <w:spacing w:line="360" w:lineRule="auto"/>
                    <w:jc w:val="center"/>
                    <w:rPr>
                      <w:rFonts w:ascii="Century Gothic" w:hAnsi="Century Gothic" w:cs="Arial"/>
                      <w:b/>
                      <w:sz w:val="24"/>
                      <w:szCs w:val="24"/>
                    </w:rPr>
                  </w:pPr>
                  <w:r>
                    <w:rPr>
                      <w:rFonts w:hint="eastAsia" w:ascii="Century Gothic" w:hAnsi="Century Gothic" w:cs="Arial"/>
                      <w:b/>
                      <w:sz w:val="24"/>
                      <w:szCs w:val="24"/>
                    </w:rPr>
                    <w:t>团队组长</w:t>
                  </w:r>
                </w:p>
              </w:tc>
              <w:tc>
                <w:tcPr>
                  <w:tcW w:w="4254" w:type="dxa"/>
                  <w:vAlign w:val="center"/>
                </w:tcPr>
                <w:p>
                  <w:pPr>
                    <w:spacing w:line="360" w:lineRule="auto"/>
                    <w:jc w:val="center"/>
                    <w:rPr>
                      <w:rFonts w:ascii="宋体" w:hAnsi="宋体"/>
                      <w:kern w:val="0"/>
                      <w:sz w:val="24"/>
                    </w:rPr>
                  </w:pPr>
                  <w:r>
                    <w:rPr>
                      <w:rFonts w:hint="eastAsia" w:ascii="宋体" w:hAnsi="宋体"/>
                      <w:kern w:val="0"/>
                      <w:sz w:val="24"/>
                    </w:rPr>
                    <w:t>122792020003黄鑫涵</w:t>
                  </w:r>
                </w:p>
              </w:tc>
            </w:tr>
            <w:tr>
              <w:tblPrEx>
                <w:tblBorders>
                  <w:top w:val="single" w:color="BEBEBE" w:themeColor="background1" w:themeShade="BF" w:sz="4" w:space="0"/>
                  <w:left w:val="single" w:color="BEBEBE" w:themeColor="background1" w:themeShade="BF" w:sz="4" w:space="0"/>
                  <w:bottom w:val="single" w:color="BEBEBE" w:themeColor="background1" w:themeShade="BF" w:sz="4" w:space="0"/>
                  <w:right w:val="single" w:color="BEBEBE" w:themeColor="background1" w:themeShade="BF" w:sz="4" w:space="0"/>
                  <w:insideH w:val="single" w:color="BEBEBE" w:themeColor="background1" w:themeShade="BF" w:sz="4" w:space="0"/>
                  <w:insideV w:val="single" w:color="BEBEBE" w:themeColor="background1" w:themeShade="BF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80" w:hRule="atLeast"/>
                <w:jc w:val="center"/>
              </w:trPr>
              <w:tc>
                <w:tcPr>
                  <w:tcW w:w="1417" w:type="dxa"/>
                  <w:vAlign w:val="center"/>
                </w:tcPr>
                <w:p>
                  <w:pPr>
                    <w:spacing w:line="720" w:lineRule="auto"/>
                    <w:jc w:val="center"/>
                    <w:rPr>
                      <w:b/>
                      <w:bCs/>
                      <w:spacing w:val="20"/>
                      <w:kern w:val="0"/>
                      <w:sz w:val="24"/>
                      <w:szCs w:val="24"/>
                    </w:rPr>
                  </w:pPr>
                  <w:r>
                    <w:rPr>
                      <w:rFonts w:hint="eastAsia" w:ascii="Century Gothic" w:hAnsi="Century Gothic" w:cs="Arial"/>
                      <w:b/>
                      <w:sz w:val="24"/>
                      <w:szCs w:val="24"/>
                    </w:rPr>
                    <w:t>团队成员</w:t>
                  </w:r>
                </w:p>
              </w:tc>
              <w:tc>
                <w:tcPr>
                  <w:tcW w:w="4254" w:type="dxa"/>
                  <w:vAlign w:val="center"/>
                </w:tcPr>
                <w:p>
                  <w:pPr>
                    <w:spacing w:line="360" w:lineRule="auto"/>
                    <w:jc w:val="center"/>
                    <w:rPr>
                      <w:rFonts w:hint="eastAsia" w:ascii="宋体" w:hAnsi="宋体"/>
                      <w:kern w:val="0"/>
                      <w:sz w:val="24"/>
                    </w:rPr>
                  </w:pPr>
                  <w:r>
                    <w:rPr>
                      <w:rFonts w:hint="eastAsia" w:ascii="宋体" w:hAnsi="宋体"/>
                      <w:kern w:val="0"/>
                      <w:sz w:val="24"/>
                    </w:rPr>
                    <w:t>122792020001温冬炎</w:t>
                  </w:r>
                </w:p>
                <w:p>
                  <w:pPr>
                    <w:spacing w:line="360" w:lineRule="auto"/>
                    <w:jc w:val="center"/>
                    <w:rPr>
                      <w:rFonts w:hint="eastAsia" w:ascii="宋体" w:hAnsi="宋体"/>
                      <w:kern w:val="0"/>
                      <w:sz w:val="24"/>
                    </w:rPr>
                  </w:pPr>
                  <w:r>
                    <w:rPr>
                      <w:rFonts w:hint="eastAsia" w:ascii="宋体" w:hAnsi="宋体"/>
                      <w:kern w:val="0"/>
                      <w:sz w:val="24"/>
                    </w:rPr>
                    <w:t>122792020002方金杰</w:t>
                  </w:r>
                </w:p>
                <w:p>
                  <w:pPr>
                    <w:spacing w:line="360" w:lineRule="auto"/>
                    <w:jc w:val="center"/>
                    <w:rPr>
                      <w:rFonts w:hint="eastAsia" w:ascii="宋体" w:hAnsi="宋体"/>
                      <w:kern w:val="0"/>
                      <w:sz w:val="24"/>
                    </w:rPr>
                  </w:pPr>
                  <w:r>
                    <w:rPr>
                      <w:rFonts w:hint="eastAsia" w:ascii="宋体" w:hAnsi="宋体"/>
                      <w:kern w:val="0"/>
                      <w:sz w:val="24"/>
                    </w:rPr>
                    <w:t>122792020003黄鑫涵</w:t>
                  </w:r>
                </w:p>
                <w:p>
                  <w:pPr>
                    <w:spacing w:line="360" w:lineRule="auto"/>
                    <w:jc w:val="center"/>
                    <w:rPr>
                      <w:rFonts w:hint="eastAsia" w:ascii="宋体" w:hAnsi="宋体"/>
                      <w:kern w:val="0"/>
                      <w:sz w:val="24"/>
                    </w:rPr>
                  </w:pPr>
                  <w:r>
                    <w:rPr>
                      <w:rFonts w:hint="eastAsia" w:ascii="宋体" w:hAnsi="宋体"/>
                      <w:kern w:val="0"/>
                      <w:sz w:val="24"/>
                    </w:rPr>
                    <w:t>122792020005郑连宇</w:t>
                  </w:r>
                </w:p>
                <w:p>
                  <w:pPr>
                    <w:spacing w:line="360" w:lineRule="auto"/>
                    <w:jc w:val="center"/>
                    <w:rPr>
                      <w:rFonts w:ascii="宋体" w:hAnsi="宋体"/>
                      <w:kern w:val="0"/>
                      <w:sz w:val="24"/>
                    </w:rPr>
                  </w:pPr>
                  <w:r>
                    <w:rPr>
                      <w:rFonts w:hint="eastAsia" w:ascii="宋体" w:hAnsi="宋体"/>
                      <w:kern w:val="0"/>
                      <w:sz w:val="24"/>
                    </w:rPr>
                    <w:t>122792020006徐余才</w:t>
                  </w:r>
                </w:p>
                <w:p>
                  <w:pPr>
                    <w:spacing w:line="360" w:lineRule="auto"/>
                    <w:jc w:val="center"/>
                    <w:rPr>
                      <w:rFonts w:hint="eastAsia" w:ascii="宋体" w:hAnsi="宋体"/>
                      <w:kern w:val="0"/>
                      <w:sz w:val="24"/>
                    </w:rPr>
                  </w:pPr>
                  <w:r>
                    <w:rPr>
                      <w:rFonts w:hint="eastAsia" w:ascii="宋体" w:hAnsi="宋体"/>
                      <w:kern w:val="0"/>
                      <w:sz w:val="24"/>
                    </w:rPr>
                    <w:t>122792020021张翼菲</w:t>
                  </w:r>
                </w:p>
              </w:tc>
            </w:tr>
            <w:tr>
              <w:tblPrEx>
                <w:tblBorders>
                  <w:top w:val="single" w:color="BEBEBE" w:themeColor="background1" w:themeShade="BF" w:sz="4" w:space="0"/>
                  <w:left w:val="single" w:color="BEBEBE" w:themeColor="background1" w:themeShade="BF" w:sz="4" w:space="0"/>
                  <w:bottom w:val="single" w:color="BEBEBE" w:themeColor="background1" w:themeShade="BF" w:sz="4" w:space="0"/>
                  <w:right w:val="single" w:color="BEBEBE" w:themeColor="background1" w:themeShade="BF" w:sz="4" w:space="0"/>
                  <w:insideH w:val="single" w:color="BEBEBE" w:themeColor="background1" w:themeShade="BF" w:sz="4" w:space="0"/>
                  <w:insideV w:val="single" w:color="BEBEBE" w:themeColor="background1" w:themeShade="BF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80" w:hRule="atLeast"/>
                <w:jc w:val="center"/>
              </w:trPr>
              <w:tc>
                <w:tcPr>
                  <w:tcW w:w="1417" w:type="dxa"/>
                  <w:vAlign w:val="center"/>
                </w:tcPr>
                <w:p>
                  <w:pPr>
                    <w:spacing w:line="360" w:lineRule="auto"/>
                    <w:jc w:val="center"/>
                    <w:rPr>
                      <w:b/>
                      <w:bCs/>
                      <w:spacing w:val="20"/>
                      <w:kern w:val="0"/>
                      <w:sz w:val="24"/>
                    </w:rPr>
                  </w:pPr>
                  <w:r>
                    <w:rPr>
                      <w:rFonts w:hint="eastAsia" w:ascii="宋体" w:hAnsi="宋体"/>
                      <w:b/>
                      <w:bCs/>
                      <w:spacing w:val="241"/>
                      <w:kern w:val="0"/>
                      <w:sz w:val="24"/>
                    </w:rPr>
                    <w:t>专</w:t>
                  </w:r>
                  <w:r>
                    <w:rPr>
                      <w:rFonts w:hint="eastAsia" w:ascii="宋体" w:hAnsi="宋体"/>
                      <w:b/>
                      <w:bCs/>
                      <w:kern w:val="0"/>
                      <w:sz w:val="24"/>
                    </w:rPr>
                    <w:t>业</w:t>
                  </w:r>
                </w:p>
              </w:tc>
              <w:tc>
                <w:tcPr>
                  <w:tcW w:w="4254" w:type="dxa"/>
                  <w:vAlign w:val="center"/>
                </w:tcPr>
                <w:p>
                  <w:pPr>
                    <w:spacing w:line="360" w:lineRule="auto"/>
                    <w:jc w:val="center"/>
                    <w:rPr>
                      <w:rFonts w:hint="eastAsia"/>
                      <w:kern w:val="0"/>
                      <w:sz w:val="24"/>
                    </w:rPr>
                  </w:pPr>
                  <w:r>
                    <w:rPr>
                      <w:rFonts w:hint="eastAsia"/>
                      <w:kern w:val="0"/>
                      <w:sz w:val="24"/>
                    </w:rPr>
                    <w:t>数据科学与大数据技术</w:t>
                  </w:r>
                </w:p>
              </w:tc>
            </w:tr>
            <w:tr>
              <w:tblPrEx>
                <w:tblBorders>
                  <w:top w:val="single" w:color="BEBEBE" w:themeColor="background1" w:themeShade="BF" w:sz="4" w:space="0"/>
                  <w:left w:val="single" w:color="BEBEBE" w:themeColor="background1" w:themeShade="BF" w:sz="4" w:space="0"/>
                  <w:bottom w:val="single" w:color="BEBEBE" w:themeColor="background1" w:themeShade="BF" w:sz="4" w:space="0"/>
                  <w:right w:val="single" w:color="BEBEBE" w:themeColor="background1" w:themeShade="BF" w:sz="4" w:space="0"/>
                  <w:insideH w:val="single" w:color="BEBEBE" w:themeColor="background1" w:themeShade="BF" w:sz="4" w:space="0"/>
                  <w:insideV w:val="single" w:color="BEBEBE" w:themeColor="background1" w:themeShade="BF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80" w:hRule="atLeast"/>
                <w:jc w:val="center"/>
              </w:trPr>
              <w:tc>
                <w:tcPr>
                  <w:tcW w:w="1417" w:type="dxa"/>
                  <w:vAlign w:val="center"/>
                </w:tcPr>
                <w:p>
                  <w:pPr>
                    <w:spacing w:line="360" w:lineRule="auto"/>
                    <w:jc w:val="center"/>
                    <w:rPr>
                      <w:b/>
                      <w:bCs/>
                      <w:kern w:val="0"/>
                      <w:sz w:val="24"/>
                    </w:rPr>
                  </w:pPr>
                  <w:r>
                    <w:rPr>
                      <w:rFonts w:hint="eastAsia" w:ascii="宋体" w:hAnsi="宋体"/>
                      <w:b/>
                      <w:bCs/>
                      <w:spacing w:val="17"/>
                      <w:kern w:val="0"/>
                      <w:sz w:val="24"/>
                    </w:rPr>
                    <w:t>指导老</w:t>
                  </w:r>
                  <w:r>
                    <w:rPr>
                      <w:rFonts w:hint="eastAsia" w:ascii="宋体" w:hAnsi="宋体"/>
                      <w:b/>
                      <w:bCs/>
                      <w:spacing w:val="-24"/>
                      <w:kern w:val="0"/>
                      <w:sz w:val="24"/>
                    </w:rPr>
                    <w:t>师</w:t>
                  </w:r>
                </w:p>
              </w:tc>
              <w:tc>
                <w:tcPr>
                  <w:tcW w:w="4254" w:type="dxa"/>
                  <w:vAlign w:val="center"/>
                </w:tcPr>
                <w:p>
                  <w:pPr>
                    <w:spacing w:line="360" w:lineRule="auto"/>
                    <w:jc w:val="center"/>
                    <w:rPr>
                      <w:kern w:val="0"/>
                      <w:sz w:val="24"/>
                    </w:rPr>
                  </w:pPr>
                  <w:r>
                    <w:rPr>
                      <w:rFonts w:hint="eastAsia"/>
                      <w:kern w:val="0"/>
                      <w:sz w:val="24"/>
                    </w:rPr>
                    <w:t>肖丽</w:t>
                  </w:r>
                </w:p>
              </w:tc>
            </w:tr>
            <w:tr>
              <w:tblPrEx>
                <w:tblBorders>
                  <w:top w:val="single" w:color="BEBEBE" w:themeColor="background1" w:themeShade="BF" w:sz="4" w:space="0"/>
                  <w:left w:val="single" w:color="BEBEBE" w:themeColor="background1" w:themeShade="BF" w:sz="4" w:space="0"/>
                  <w:bottom w:val="single" w:color="BEBEBE" w:themeColor="background1" w:themeShade="BF" w:sz="4" w:space="0"/>
                  <w:right w:val="single" w:color="BEBEBE" w:themeColor="background1" w:themeShade="BF" w:sz="4" w:space="0"/>
                  <w:insideH w:val="single" w:color="BEBEBE" w:themeColor="background1" w:themeShade="BF" w:sz="4" w:space="0"/>
                  <w:insideV w:val="single" w:color="BEBEBE" w:themeColor="background1" w:themeShade="BF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80" w:hRule="atLeast"/>
                <w:jc w:val="center"/>
              </w:trPr>
              <w:tc>
                <w:tcPr>
                  <w:tcW w:w="1417" w:type="dxa"/>
                  <w:vAlign w:val="center"/>
                </w:tcPr>
                <w:p>
                  <w:pPr>
                    <w:spacing w:line="360" w:lineRule="auto"/>
                    <w:jc w:val="center"/>
                    <w:rPr>
                      <w:b/>
                      <w:bCs/>
                      <w:spacing w:val="20"/>
                      <w:kern w:val="0"/>
                      <w:sz w:val="24"/>
                    </w:rPr>
                  </w:pPr>
                  <w:r>
                    <w:rPr>
                      <w:rFonts w:hint="eastAsia" w:ascii="宋体" w:hAnsi="宋体"/>
                      <w:b/>
                      <w:bCs/>
                      <w:spacing w:val="17"/>
                      <w:kern w:val="0"/>
                      <w:sz w:val="24"/>
                    </w:rPr>
                    <w:t>完成日</w:t>
                  </w:r>
                  <w:r>
                    <w:rPr>
                      <w:rFonts w:hint="eastAsia" w:ascii="宋体" w:hAnsi="宋体"/>
                      <w:b/>
                      <w:bCs/>
                      <w:spacing w:val="-24"/>
                      <w:kern w:val="0"/>
                      <w:sz w:val="24"/>
                    </w:rPr>
                    <w:t>期</w:t>
                  </w:r>
                </w:p>
              </w:tc>
              <w:tc>
                <w:tcPr>
                  <w:tcW w:w="4254" w:type="dxa"/>
                  <w:vAlign w:val="center"/>
                </w:tcPr>
                <w:p>
                  <w:pPr>
                    <w:spacing w:line="360" w:lineRule="auto"/>
                    <w:jc w:val="center"/>
                    <w:rPr>
                      <w:rFonts w:ascii="宋体" w:hAnsi="宋体"/>
                      <w:kern w:val="0"/>
                      <w:sz w:val="24"/>
                    </w:rPr>
                  </w:pPr>
                  <w:r>
                    <w:rPr>
                      <w:kern w:val="0"/>
                      <w:sz w:val="24"/>
                    </w:rPr>
                    <w:t>20</w:t>
                  </w:r>
                  <w:r>
                    <w:rPr>
                      <w:rFonts w:hint="eastAsia"/>
                      <w:kern w:val="0"/>
                      <w:sz w:val="24"/>
                    </w:rPr>
                    <w:t>20－12－31</w:t>
                  </w:r>
                </w:p>
              </w:tc>
            </w:tr>
          </w:tbl>
          <w:p>
            <w:pPr>
              <w:jc w:val="center"/>
              <w:rPr>
                <w:rFonts w:ascii="Tahoma" w:hAnsi="Tahoma" w:cs="Tahoma"/>
              </w:rPr>
            </w:pPr>
          </w:p>
        </w:tc>
      </w:tr>
    </w:tbl>
    <w:p>
      <w:pPr>
        <w:pStyle w:val="3"/>
        <w:pageBreakBefore/>
        <w:spacing w:line="360" w:lineRule="auto"/>
      </w:pPr>
      <w:r>
        <w:rPr>
          <w:rFonts w:hint="eastAsia"/>
        </w:rPr>
        <w:t>项目说明</w:t>
      </w:r>
    </w:p>
    <w:p>
      <w:pPr>
        <w:pStyle w:val="4"/>
        <w:spacing w:line="360" w:lineRule="auto"/>
      </w:pPr>
      <w:r>
        <w:rPr>
          <w:rFonts w:hint="eastAsia"/>
          <w:lang w:val="en-US" w:eastAsia="zh-CN"/>
        </w:rPr>
        <w:t>随着社会的发展，人民的思想精神逐步提高，为了增强民族自信和人们的生活感体验，</w:t>
      </w:r>
      <w:r>
        <w:rPr>
          <w:rFonts w:hint="eastAsia"/>
        </w:rPr>
        <w:t>针对用户对游戏的需求进行了一定的调查分析，一</w:t>
      </w:r>
      <w:r>
        <w:rPr>
          <w:rFonts w:hint="eastAsia"/>
          <w:lang w:val="en-US" w:eastAsia="zh-CN"/>
        </w:rPr>
        <w:t>款基于python程序的电脑游戏</w:t>
      </w:r>
      <w:r>
        <w:rPr>
          <w:rFonts w:hint="eastAsia"/>
        </w:rPr>
        <w:t>——火柴人</w:t>
      </w:r>
      <w:r>
        <w:rPr>
          <w:rFonts w:hint="eastAsia"/>
          <w:lang w:val="en-US" w:eastAsia="zh-CN"/>
        </w:rPr>
        <w:t>无敌版</w:t>
      </w:r>
      <w:r>
        <w:rPr>
          <w:rFonts w:hint="eastAsia"/>
        </w:rPr>
        <w:t>游戏就应运而生。</w:t>
      </w:r>
    </w:p>
    <w:p>
      <w:pPr>
        <w:pStyle w:val="4"/>
        <w:spacing w:line="360" w:lineRule="auto"/>
      </w:pPr>
      <w:r>
        <w:rPr>
          <w:rFonts w:hint="eastAsia"/>
        </w:rPr>
        <w:t>本游戏合理布局游戏界面使游戏界面更加美观和人性化，可以让用户享受</w:t>
      </w:r>
      <w:r>
        <w:rPr>
          <w:rFonts w:hint="eastAsia"/>
          <w:lang w:val="en-US" w:eastAsia="zh-CN"/>
        </w:rPr>
        <w:t>射击</w:t>
      </w:r>
      <w:r>
        <w:rPr>
          <w:rFonts w:hint="eastAsia"/>
        </w:rPr>
        <w:t>游戏的乐趣。它是您平时居家旅行、消磨时间的好伙伴，同时其益智性也可让您在娱乐的同时练练脑力和眼力。该游戏有一定的规律性，如果您掌握了</w:t>
      </w:r>
      <w:r>
        <w:rPr>
          <w:rFonts w:hint="eastAsia"/>
          <w:lang w:eastAsia="zh-CN"/>
        </w:rPr>
        <w:t>，</w:t>
      </w:r>
      <w:r>
        <w:rPr>
          <w:rFonts w:hint="eastAsia"/>
        </w:rPr>
        <w:t>那再高的级别也只是时间问题。</w:t>
      </w:r>
    </w:p>
    <w:p>
      <w:pPr>
        <w:pStyle w:val="4"/>
        <w:spacing w:line="360" w:lineRule="auto"/>
        <w:rPr>
          <w:highlight w:val="none"/>
        </w:rPr>
      </w:pPr>
      <w:r>
        <w:rPr>
          <w:rFonts w:hint="eastAsia"/>
        </w:rPr>
        <w:t>这款</w:t>
      </w:r>
      <w:r>
        <w:rPr>
          <w:rFonts w:hint="eastAsia"/>
          <w:lang w:val="en-US" w:eastAsia="zh-CN"/>
        </w:rPr>
        <w:t>火柴人无敌版</w:t>
      </w:r>
      <w:r>
        <w:rPr>
          <w:rFonts w:hint="eastAsia"/>
        </w:rPr>
        <w:t>游戏内置多张图片，每张图片都是经过精心挑选。它屏幕分辨率是</w:t>
      </w:r>
      <w:r>
        <w:rPr>
          <w:rFonts w:hint="eastAsia"/>
          <w:lang w:val="en-US" w:eastAsia="zh-CN"/>
        </w:rPr>
        <w:t>800*364</w:t>
      </w:r>
      <w:r>
        <w:rPr>
          <w:rFonts w:hint="eastAsia" w:ascii="宋体" w:hAnsi="宋体" w:eastAsia="宋体" w:cs="宋体"/>
          <w:kern w:val="0"/>
          <w:sz w:val="22"/>
          <w:szCs w:val="22"/>
        </w:rPr>
        <w:t>的显示效果是最佳</w:t>
      </w:r>
      <w:r>
        <w:rPr>
          <w:rFonts w:hint="eastAsia" w:ascii="宋体" w:hAnsi="宋体" w:eastAsia="宋体" w:cs="宋体"/>
          <w:kern w:val="0"/>
          <w:sz w:val="22"/>
          <w:szCs w:val="22"/>
          <w:lang w:eastAsia="zh-CN"/>
        </w:rPr>
        <w:t>，</w:t>
      </w:r>
      <w:r>
        <w:rPr>
          <w:rFonts w:hint="eastAsia" w:asciiTheme="majorEastAsia" w:hAnsiTheme="majorEastAsia" w:eastAsiaTheme="majorEastAsia"/>
          <w:sz w:val="22"/>
          <w:szCs w:val="22"/>
          <w:highlight w:val="none"/>
        </w:rPr>
        <w:t>屏幕分辨率具体如</w:t>
      </w:r>
      <w:r>
        <w:rPr>
          <w:rFonts w:asciiTheme="majorEastAsia" w:hAnsiTheme="majorEastAsia" w:eastAsiaTheme="majorEastAsia"/>
          <w:sz w:val="22"/>
          <w:szCs w:val="22"/>
          <w:highlight w:val="none"/>
        </w:rPr>
        <w:fldChar w:fldCharType="begin"/>
      </w:r>
      <w:r>
        <w:rPr>
          <w:rFonts w:asciiTheme="majorEastAsia" w:hAnsiTheme="majorEastAsia" w:eastAsiaTheme="majorEastAsia"/>
          <w:sz w:val="22"/>
          <w:szCs w:val="22"/>
          <w:highlight w:val="none"/>
        </w:rPr>
        <w:instrText xml:space="preserve"> </w:instrText>
      </w:r>
      <w:r>
        <w:rPr>
          <w:rFonts w:hint="eastAsia" w:asciiTheme="majorEastAsia" w:hAnsiTheme="majorEastAsia" w:eastAsiaTheme="majorEastAsia"/>
          <w:sz w:val="22"/>
          <w:szCs w:val="22"/>
          <w:highlight w:val="none"/>
        </w:rPr>
        <w:instrText xml:space="preserve">REF _Ref347355093 \r \h</w:instrText>
      </w:r>
      <w:r>
        <w:rPr>
          <w:rFonts w:asciiTheme="majorEastAsia" w:hAnsiTheme="majorEastAsia" w:eastAsiaTheme="majorEastAsia"/>
          <w:sz w:val="22"/>
          <w:szCs w:val="22"/>
          <w:highlight w:val="none"/>
        </w:rPr>
        <w:instrText xml:space="preserve"> </w:instrText>
      </w:r>
      <w:r>
        <w:rPr>
          <w:rFonts w:asciiTheme="majorEastAsia" w:hAnsiTheme="majorEastAsia" w:eastAsiaTheme="majorEastAsia"/>
          <w:sz w:val="22"/>
          <w:szCs w:val="22"/>
          <w:highlight w:val="none"/>
        </w:rPr>
        <w:fldChar w:fldCharType="separate"/>
      </w:r>
      <w:r>
        <w:rPr>
          <w:rFonts w:asciiTheme="majorEastAsia" w:hAnsiTheme="majorEastAsia" w:eastAsiaTheme="majorEastAsia"/>
          <w:sz w:val="22"/>
          <w:szCs w:val="22"/>
          <w:highlight w:val="none"/>
        </w:rPr>
        <w:t xml:space="preserve"> 表1 </w:t>
      </w:r>
      <w:r>
        <w:rPr>
          <w:rFonts w:asciiTheme="majorEastAsia" w:hAnsiTheme="majorEastAsia" w:eastAsiaTheme="majorEastAsia"/>
          <w:sz w:val="22"/>
          <w:szCs w:val="22"/>
          <w:highlight w:val="none"/>
        </w:rPr>
        <w:fldChar w:fldCharType="end"/>
      </w:r>
      <w:r>
        <w:rPr>
          <w:rFonts w:hint="eastAsia" w:asciiTheme="majorEastAsia" w:hAnsiTheme="majorEastAsia" w:eastAsiaTheme="majorEastAsia"/>
          <w:sz w:val="22"/>
          <w:szCs w:val="22"/>
          <w:highlight w:val="none"/>
        </w:rPr>
        <w:t>所示。</w:t>
      </w:r>
    </w:p>
    <w:p>
      <w:pPr>
        <w:pStyle w:val="24"/>
        <w:spacing w:line="360" w:lineRule="auto"/>
      </w:pPr>
      <w:bookmarkStart w:id="0" w:name="_Ref347355093"/>
      <w:r>
        <w:rPr>
          <w:rFonts w:hint="eastAsia"/>
        </w:rPr>
        <w:t>拼图游戏支持屏幕分辨率</w:t>
      </w:r>
      <w:bookmarkEnd w:id="0"/>
      <w:r>
        <w:rPr>
          <w:rFonts w:hint="eastAsia"/>
        </w:rPr>
        <w:t xml:space="preserve"> </w:t>
      </w:r>
    </w:p>
    <w:tbl>
      <w:tblPr>
        <w:tblStyle w:val="14"/>
        <w:tblW w:w="737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60"/>
        <w:gridCol w:w="41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3260" w:type="dxa"/>
            <w:shd w:val="clear" w:color="000000" w:fill="FFFFFF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宋体" w:hAnsi="宋体" w:eastAsia="宋体" w:cs="宋体"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2"/>
                <w:szCs w:val="22"/>
              </w:rPr>
              <w:t>屏幕分辨率</w:t>
            </w:r>
          </w:p>
        </w:tc>
        <w:tc>
          <w:tcPr>
            <w:tcW w:w="4112" w:type="dxa"/>
            <w:shd w:val="clear" w:color="000000" w:fill="FFFFFF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宋体" w:hAnsi="宋体" w:eastAsia="宋体" w:cs="宋体"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2"/>
                <w:szCs w:val="22"/>
              </w:rPr>
              <w:t>适应程度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3260" w:type="dxa"/>
            <w:shd w:val="clear" w:color="000000" w:fill="FFFFFF"/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default" w:ascii="宋体" w:hAnsi="宋体" w:eastAsia="宋体" w:cs="宋体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  <w:szCs w:val="22"/>
                <w:lang w:val="en-US" w:eastAsia="zh-CN"/>
              </w:rPr>
              <w:t>800*364</w:t>
            </w:r>
          </w:p>
        </w:tc>
        <w:tc>
          <w:tcPr>
            <w:tcW w:w="4112" w:type="dxa"/>
            <w:shd w:val="clear" w:color="000000" w:fill="FFFFFF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宋体" w:hAnsi="宋体" w:eastAsia="宋体" w:cs="宋体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  <w:szCs w:val="22"/>
              </w:rPr>
              <w:t>最佳</w:t>
            </w:r>
          </w:p>
        </w:tc>
      </w:tr>
    </w:tbl>
    <w:p>
      <w:pPr>
        <w:pStyle w:val="4"/>
        <w:spacing w:line="360" w:lineRule="auto"/>
      </w:pPr>
      <w:r>
        <w:rPr>
          <w:rFonts w:hint="eastAsia"/>
        </w:rPr>
        <w:t>这款游戏非常人性化。首先，针对不同用户它设置</w:t>
      </w:r>
      <w:r>
        <w:rPr>
          <w:rFonts w:hint="eastAsia"/>
          <w:lang w:val="en-US" w:eastAsia="zh-CN"/>
        </w:rPr>
        <w:t>三</w:t>
      </w:r>
      <w:r>
        <w:rPr>
          <w:rFonts w:hint="eastAsia"/>
        </w:rPr>
        <w:t>个难度级别，分别是简单、普通以及困难</w:t>
      </w:r>
      <w:r>
        <w:rPr>
          <w:rFonts w:hint="eastAsia"/>
          <w:lang w:eastAsia="zh-CN"/>
        </w:rPr>
        <w:t>，</w:t>
      </w:r>
      <w:r>
        <w:rPr>
          <w:rFonts w:hint="eastAsia"/>
        </w:rPr>
        <w:t>在游戏过程中可以随时退出游戏。拼图游戏主要界面如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REF _Ref349118408 \r \h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图1.图1</w:t>
      </w:r>
      <w:r>
        <w:fldChar w:fldCharType="end"/>
      </w:r>
      <w:r>
        <w:rPr>
          <w:rFonts w:hint="eastAsia"/>
        </w:rPr>
        <w:t>所示</w:t>
      </w:r>
    </w:p>
    <w:p>
      <w:pPr>
        <w:pStyle w:val="27"/>
        <w:spacing w:line="360" w:lineRule="auto"/>
      </w:pPr>
      <w:r>
        <w:drawing>
          <wp:inline distT="0" distB="0" distL="0" distR="0">
            <wp:extent cx="4745990" cy="2159635"/>
            <wp:effectExtent l="0" t="0" r="8890" b="4445"/>
            <wp:docPr id="19" name="图片 19" descr="C:\Users\yuangyaa\Desktop\项目(2)\项目\jpg\B1.jpgB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C:\Users\yuangyaa\Desktop\项目(2)\项目\jpg\B1.jpgB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45990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1"/>
        <w:spacing w:line="360" w:lineRule="auto"/>
      </w:pPr>
      <w:bookmarkStart w:id="1" w:name="_Ref349118408"/>
      <w:r>
        <w:rPr>
          <w:rFonts w:hint="eastAsia"/>
        </w:rPr>
        <w:t>拼图游戏主要界面</w:t>
      </w:r>
      <w:bookmarkEnd w:id="1"/>
    </w:p>
    <w:p>
      <w:pPr>
        <w:pStyle w:val="3"/>
        <w:spacing w:line="360" w:lineRule="auto"/>
      </w:pPr>
      <w:r>
        <w:rPr>
          <w:rFonts w:hint="eastAsia"/>
        </w:rPr>
        <w:t>功能说明</w:t>
      </w:r>
    </w:p>
    <w:p>
      <w:pPr>
        <w:pStyle w:val="4"/>
        <w:spacing w:line="360" w:lineRule="auto"/>
      </w:pPr>
      <w:r>
        <w:rPr>
          <w:rFonts w:hint="eastAsia"/>
          <w:lang w:val="en-US" w:eastAsia="zh-CN"/>
        </w:rPr>
        <w:t>火柴人无敌版</w:t>
      </w:r>
      <w:r>
        <w:rPr>
          <w:rFonts w:hint="eastAsia"/>
        </w:rPr>
        <w:t>游戏的设计包括</w:t>
      </w:r>
      <w:r>
        <w:rPr>
          <w:rFonts w:hint="eastAsia"/>
          <w:lang w:val="en-US" w:eastAsia="zh-CN"/>
        </w:rPr>
        <w:t>关卡一、关卡二、关卡三、关卡四</w:t>
      </w:r>
      <w:r>
        <w:rPr>
          <w:rFonts w:hint="eastAsia"/>
        </w:rPr>
        <w:t>；</w:t>
      </w:r>
      <w:r>
        <w:rPr>
          <w:rFonts w:hint="eastAsia"/>
          <w:lang w:val="en-US" w:eastAsia="zh-CN"/>
        </w:rPr>
        <w:t>在成功击败敌人后可以实现</w:t>
      </w:r>
      <w:r>
        <w:rPr>
          <w:rFonts w:hint="eastAsia"/>
        </w:rPr>
        <w:t>界面之间的</w:t>
      </w:r>
      <w:r>
        <w:rPr>
          <w:rFonts w:hint="eastAsia"/>
          <w:lang w:val="en-US" w:eastAsia="zh-CN"/>
        </w:rPr>
        <w:t>自动</w:t>
      </w:r>
      <w:r>
        <w:rPr>
          <w:rFonts w:hint="eastAsia"/>
        </w:rPr>
        <w:t>跳转。</w:t>
      </w:r>
    </w:p>
    <w:p>
      <w:pPr>
        <w:pStyle w:val="27"/>
        <w:spacing w:line="360" w:lineRule="auto"/>
      </w:pPr>
      <w:r>
        <w:drawing>
          <wp:inline distT="0" distB="0" distL="0" distR="0">
            <wp:extent cx="5274310" cy="2399665"/>
            <wp:effectExtent l="0" t="0" r="13970" b="8255"/>
            <wp:docPr id="1" name="图片 1" descr="C:\Users\yuangyaa\Desktop\项目(2)\项目\jpg\B1.jpgB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\Users\yuangyaa\Desktop\项目(2)\项目\jpg\B1.jpgB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99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1"/>
        <w:numPr>
          <w:ilvl w:val="1"/>
          <w:numId w:val="0"/>
        </w:numPr>
        <w:jc w:val="both"/>
      </w:pPr>
      <w:r>
        <w:drawing>
          <wp:anchor distT="0" distB="0" distL="114935" distR="114935" simplePos="0" relativeHeight="251658240" behindDoc="1" locked="0" layoutInCell="1" allowOverlap="1">
            <wp:simplePos x="0" y="0"/>
            <wp:positionH relativeFrom="column">
              <wp:posOffset>21590</wp:posOffset>
            </wp:positionH>
            <wp:positionV relativeFrom="paragraph">
              <wp:posOffset>48895</wp:posOffset>
            </wp:positionV>
            <wp:extent cx="5273040" cy="2399030"/>
            <wp:effectExtent l="0" t="0" r="0" b="8890"/>
            <wp:wrapThrough wrapText="bothSides">
              <wp:wrapPolygon>
                <wp:start x="0" y="0"/>
                <wp:lineTo x="0" y="21406"/>
                <wp:lineTo x="21538" y="21406"/>
                <wp:lineTo x="21538" y="0"/>
                <wp:lineTo x="0" y="0"/>
              </wp:wrapPolygon>
            </wp:wrapThrough>
            <wp:docPr id="2" name="图片 2" descr="B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B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399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inline distT="0" distB="0" distL="114300" distR="114300">
            <wp:extent cx="5273040" cy="2399030"/>
            <wp:effectExtent l="0" t="0" r="0" b="8890"/>
            <wp:docPr id="5" name="图片 5" descr="B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B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39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1"/>
        <w:numPr>
          <w:ilvl w:val="1"/>
          <w:numId w:val="0"/>
        </w:numPr>
        <w:jc w:val="both"/>
      </w:pPr>
    </w:p>
    <w:p>
      <w:pPr>
        <w:pStyle w:val="21"/>
        <w:numPr>
          <w:ilvl w:val="1"/>
          <w:numId w:val="0"/>
        </w:numPr>
        <w:jc w:val="both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5273040" cy="2399030"/>
            <wp:effectExtent l="0" t="0" r="0" b="8890"/>
            <wp:docPr id="6" name="图片 6" descr="B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B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39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1"/>
        <w:spacing w:line="360" w:lineRule="auto"/>
      </w:pPr>
      <w:bookmarkStart w:id="2" w:name="_Ref347755053"/>
      <w:r>
        <w:rPr>
          <w:rFonts w:hint="eastAsia"/>
        </w:rPr>
        <w:t>游戏拼图界面跳转</w:t>
      </w:r>
      <w:bookmarkEnd w:id="2"/>
    </w:p>
    <w:p>
      <w:pPr>
        <w:pStyle w:val="22"/>
        <w:spacing w:line="360" w:lineRule="auto"/>
      </w:pPr>
      <w:r>
        <w:rPr>
          <w:rFonts w:hint="eastAsia"/>
        </w:rPr>
        <w:t>游戏过程：点击游戏进入</w:t>
      </w:r>
      <w:r>
        <w:rPr>
          <w:rFonts w:hint="eastAsia"/>
          <w:lang w:val="en-US" w:eastAsia="zh-CN"/>
        </w:rPr>
        <w:t>通</w:t>
      </w:r>
      <w:r>
        <w:rPr>
          <w:rFonts w:hint="eastAsia"/>
        </w:rPr>
        <w:t>关界面，在游戏过程中可以随时退出游戏；</w:t>
      </w:r>
      <w:r>
        <w:rPr>
          <w:rFonts w:hint="eastAsia"/>
          <w:lang w:val="en-US" w:eastAsia="zh-CN"/>
        </w:rPr>
        <w:t>关卡完成</w:t>
      </w:r>
      <w:r>
        <w:rPr>
          <w:rFonts w:hint="eastAsia"/>
        </w:rPr>
        <w:t>之后会自动跳转到</w:t>
      </w:r>
      <w:r>
        <w:rPr>
          <w:rFonts w:hint="eastAsia"/>
          <w:lang w:val="en-US" w:eastAsia="zh-CN"/>
        </w:rPr>
        <w:t>下一关卡</w:t>
      </w:r>
      <w:r>
        <w:rPr>
          <w:rFonts w:hint="eastAsia"/>
        </w:rPr>
        <w:t xml:space="preserve">界面。 </w:t>
      </w:r>
    </w:p>
    <w:p>
      <w:pPr>
        <w:pStyle w:val="22"/>
        <w:spacing w:line="360" w:lineRule="auto"/>
      </w:pPr>
      <w:r>
        <w:rPr>
          <w:rFonts w:hint="eastAsia"/>
        </w:rPr>
        <w:t>退出游戏：点击退出游戏按钮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esc）</w:t>
      </w:r>
      <w:r>
        <w:rPr>
          <w:rFonts w:hint="eastAsia"/>
        </w:rPr>
        <w:t>直接退出游戏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当游戏结束时亦可自动退出游戏，通过点击菜单栏上关闭按钮也可以退出游戏。</w:t>
      </w:r>
    </w:p>
    <w:p>
      <w:pPr>
        <w:pStyle w:val="27"/>
        <w:spacing w:line="360" w:lineRule="auto"/>
      </w:pPr>
    </w:p>
    <w:p>
      <w:pPr>
        <w:pStyle w:val="6"/>
        <w:spacing w:line="360" w:lineRule="auto"/>
      </w:pPr>
      <w:r>
        <w:rPr>
          <w:rFonts w:hint="eastAsia"/>
        </w:rPr>
        <w:t>游戏主菜单界面</w:t>
      </w:r>
    </w:p>
    <w:p>
      <w:pPr>
        <w:pStyle w:val="4"/>
        <w:spacing w:line="360" w:lineRule="auto"/>
      </w:pPr>
      <w:r>
        <w:rPr>
          <w:rFonts w:hint="eastAsia"/>
        </w:rPr>
        <w:t>游戏进入界面会自动播放游戏背景音乐，</w:t>
      </w:r>
      <w:r>
        <w:rPr>
          <w:rFonts w:hint="eastAsia"/>
          <w:lang w:val="en-US" w:eastAsia="zh-CN"/>
        </w:rPr>
        <w:t>开始游戏，</w:t>
      </w:r>
      <w:r>
        <w:rPr>
          <w:rFonts w:hint="eastAsia"/>
        </w:rPr>
        <w:t>这时如果想关闭</w:t>
      </w:r>
      <w:r>
        <w:rPr>
          <w:rFonts w:hint="eastAsia"/>
          <w:lang w:val="en-US" w:eastAsia="zh-CN"/>
        </w:rPr>
        <w:t>关闭游戏</w:t>
      </w:r>
      <w:r>
        <w:rPr>
          <w:rFonts w:hint="eastAsia"/>
        </w:rPr>
        <w:t>可以</w:t>
      </w:r>
      <w:r>
        <w:rPr>
          <w:rFonts w:hint="eastAsia"/>
          <w:lang w:val="en-US" w:eastAsia="zh-CN"/>
        </w:rPr>
        <w:t>点击退出游戏按钮（esc）</w:t>
      </w:r>
      <w:r>
        <w:rPr>
          <w:rFonts w:hint="eastAsia"/>
        </w:rPr>
        <w:t>进行关闭。游戏主菜单界面如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REF _Ref347144861 \r \h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图4</w:t>
      </w:r>
      <w:r>
        <w:fldChar w:fldCharType="end"/>
      </w:r>
      <w:r>
        <w:rPr>
          <w:rFonts w:hint="eastAsia"/>
        </w:rPr>
        <w:t>所示</w:t>
      </w:r>
    </w:p>
    <w:p>
      <w:pPr>
        <w:pStyle w:val="27"/>
        <w:spacing w:line="360" w:lineRule="auto"/>
      </w:pPr>
      <w:r>
        <w:drawing>
          <wp:inline distT="0" distB="0" distL="0" distR="0">
            <wp:extent cx="3952240" cy="1797685"/>
            <wp:effectExtent l="0" t="0" r="10160" b="635"/>
            <wp:docPr id="4" name="图片 4" descr="C:\Users\yuangyaa\Desktop\项目(2)\项目\jpg\B1.jpgB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C:\Users\yuangyaa\Desktop\项目(2)\项目\jpg\B1.jpgB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52240" cy="1797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4"/>
        <w:spacing w:line="360" w:lineRule="auto"/>
      </w:pPr>
      <w:bookmarkStart w:id="3" w:name="_Ref347144918"/>
      <w:r>
        <w:rPr>
          <w:rFonts w:hint="eastAsia"/>
        </w:rPr>
        <w:t>游戏主菜单界面资源表</w:t>
      </w:r>
      <w:bookmarkEnd w:id="3"/>
    </w:p>
    <w:tbl>
      <w:tblPr>
        <w:tblStyle w:val="14"/>
        <w:tblW w:w="852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98"/>
        <w:gridCol w:w="1655"/>
        <w:gridCol w:w="2410"/>
        <w:gridCol w:w="24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998" w:type="dxa"/>
            <w:shd w:val="clear" w:color="auto" w:fill="auto"/>
            <w:vAlign w:val="center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图片资源</w:t>
            </w:r>
          </w:p>
        </w:tc>
        <w:tc>
          <w:tcPr>
            <w:tcW w:w="1655" w:type="dxa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图片尺寸</w:t>
            </w:r>
          </w:p>
        </w:tc>
        <w:tc>
          <w:tcPr>
            <w:tcW w:w="2410" w:type="dxa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图片摆放位置</w:t>
            </w:r>
          </w:p>
        </w:tc>
        <w:tc>
          <w:tcPr>
            <w:tcW w:w="2459" w:type="dxa"/>
            <w:vAlign w:val="center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功能描述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998" w:type="dxa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游戏背景图片</w:t>
            </w:r>
          </w:p>
        </w:tc>
        <w:tc>
          <w:tcPr>
            <w:tcW w:w="1655" w:type="dxa"/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800*364</w:t>
            </w:r>
          </w:p>
        </w:tc>
        <w:tc>
          <w:tcPr>
            <w:tcW w:w="2410" w:type="dxa"/>
            <w:vAlign w:val="center"/>
          </w:tcPr>
          <w:p>
            <w:pPr>
              <w:spacing w:line="360" w:lineRule="auto"/>
              <w:rPr>
                <w:rFonts w:ascii="宋体" w:hAnsi="宋体" w:eastAsia="宋体" w:cs="宋体"/>
              </w:rPr>
            </w:pPr>
            <w:r>
              <w:rPr>
                <w:rFonts w:hint="eastAsia"/>
              </w:rPr>
              <w:t>占满屏幕</w:t>
            </w:r>
          </w:p>
        </w:tc>
        <w:tc>
          <w:tcPr>
            <w:tcW w:w="2459" w:type="dxa"/>
            <w:vAlign w:val="center"/>
          </w:tcPr>
          <w:p>
            <w:pPr>
              <w:spacing w:line="360" w:lineRule="auto"/>
              <w:rPr>
                <w:rFonts w:ascii="宋体" w:hAnsi="宋体" w:eastAsia="宋体" w:cs="宋体"/>
              </w:rPr>
            </w:pPr>
            <w:r>
              <w:rPr>
                <w:rFonts w:hint="eastAsia"/>
              </w:rPr>
              <w:t>游戏主菜单背景图</w:t>
            </w:r>
          </w:p>
        </w:tc>
      </w:tr>
    </w:tbl>
    <w:p>
      <w:pPr>
        <w:pStyle w:val="6"/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操作简介</w:t>
      </w:r>
    </w:p>
    <w:p>
      <w:pPr>
        <w:pStyle w:val="4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可以通过方向键和字母键对游戏玩家进行控制，其中使用方向键进行控制可以达到飞天的效果，体现天人合一的最高境界，若使用字母键进行控制则无法实现该功能，该功能作为游戏的彩蛋，极大考验了用户的发现能力，锻炼了用户的益智能力；</w:t>
      </w:r>
      <w:bookmarkStart w:id="5" w:name="_GoBack"/>
      <w:bookmarkEnd w:id="5"/>
      <w:r>
        <w:rPr>
          <w:rFonts w:hint="eastAsia"/>
          <w:lang w:val="en-US" w:eastAsia="zh-CN"/>
        </w:rPr>
        <w:t>用户可以通过空格键发射子弹，与敌人进行对抗，增加游戏体验。</w:t>
      </w:r>
    </w:p>
    <w:p>
      <w:pPr>
        <w:pStyle w:val="6"/>
        <w:spacing w:line="360" w:lineRule="auto"/>
      </w:pPr>
      <w:r>
        <w:rPr>
          <w:rFonts w:hint="eastAsia"/>
        </w:rPr>
        <w:t>游戏音乐</w:t>
      </w:r>
    </w:p>
    <w:p>
      <w:pPr>
        <w:pStyle w:val="4"/>
        <w:spacing w:line="360" w:lineRule="auto"/>
      </w:pPr>
      <w:r>
        <w:rPr>
          <w:rFonts w:hint="eastAsia"/>
        </w:rPr>
        <w:t>用户在玩游戏的过程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会自动播放背景音乐，为了缓解当地年轻人的压力，从万千音乐中挑选出旋律欢快、预约的背景音乐，很好的融入游戏内容。</w:t>
      </w:r>
      <w:r>
        <w:rPr>
          <w:rFonts w:hint="eastAsia"/>
        </w:rPr>
        <w:t>游戏音乐资源如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REF _Ref347389934 \r \h</w:instrText>
      </w:r>
      <w:r>
        <w:instrText xml:space="preserve"> </w:instrText>
      </w:r>
      <w:r>
        <w:fldChar w:fldCharType="separate"/>
      </w:r>
      <w:r>
        <w:rPr>
          <w:rFonts w:hint="eastAsia"/>
        </w:rPr>
        <w:t xml:space="preserve">表6 </w:t>
      </w:r>
      <w:r>
        <w:fldChar w:fldCharType="end"/>
      </w:r>
      <w:r>
        <w:rPr>
          <w:rFonts w:hint="eastAsia"/>
        </w:rPr>
        <w:t>所示。</w:t>
      </w:r>
    </w:p>
    <w:p>
      <w:pPr>
        <w:pStyle w:val="24"/>
        <w:spacing w:line="360" w:lineRule="auto"/>
      </w:pPr>
      <w:bookmarkStart w:id="4" w:name="_Ref347389934"/>
      <w:r>
        <w:rPr>
          <w:rFonts w:hint="eastAsia"/>
        </w:rPr>
        <w:t>游戏音乐资源表</w:t>
      </w:r>
      <w:bookmarkEnd w:id="4"/>
    </w:p>
    <w:tbl>
      <w:tblPr>
        <w:tblStyle w:val="15"/>
        <w:tblW w:w="666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8"/>
        <w:gridCol w:w="1905"/>
        <w:gridCol w:w="1498"/>
        <w:gridCol w:w="17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8" w:type="dxa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905" w:type="dxa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音乐资源</w:t>
            </w:r>
          </w:p>
        </w:tc>
        <w:tc>
          <w:tcPr>
            <w:tcW w:w="1498" w:type="dxa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资源大小</w:t>
            </w:r>
          </w:p>
        </w:tc>
        <w:tc>
          <w:tcPr>
            <w:tcW w:w="1701" w:type="dxa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音乐功能描述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8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游戏中音乐</w:t>
            </w:r>
          </w:p>
        </w:tc>
        <w:tc>
          <w:tcPr>
            <w:tcW w:w="1905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游戏.wav</w:t>
            </w:r>
          </w:p>
        </w:tc>
        <w:tc>
          <w:tcPr>
            <w:tcW w:w="1498" w:type="dxa"/>
          </w:tcPr>
          <w:p>
            <w:pPr>
              <w:spacing w:line="360" w:lineRule="auto"/>
              <w:jc w:val="center"/>
            </w:pPr>
            <w:r>
              <w:rPr>
                <w:rFonts w:hint="eastAsia"/>
                <w:lang w:val="en-US" w:eastAsia="zh-CN"/>
              </w:rPr>
              <w:t>1379</w:t>
            </w:r>
            <w:r>
              <w:rPr>
                <w:rFonts w:hint="eastAsia"/>
              </w:rPr>
              <w:t>KB</w:t>
            </w:r>
          </w:p>
        </w:tc>
        <w:tc>
          <w:tcPr>
            <w:tcW w:w="1701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游戏中的音乐</w:t>
            </w:r>
          </w:p>
        </w:tc>
      </w:tr>
    </w:tbl>
    <w:p>
      <w:pPr>
        <w:pStyle w:val="4"/>
        <w:spacing w:line="360" w:lineRule="auto"/>
        <w:ind w:firstLine="0" w:firstLineChars="0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entury Gothic">
    <w:panose1 w:val="020B0502020202020204"/>
    <w:charset w:val="00"/>
    <w:family w:val="swiss"/>
    <w:pitch w:val="default"/>
    <w:sig w:usb0="00000287" w:usb1="00000000" w:usb2="00000000" w:usb3="00000000" w:csb0="2000009F" w:csb1="DFD7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8E2137"/>
    <w:multiLevelType w:val="multilevel"/>
    <w:tmpl w:val="208E2137"/>
    <w:lvl w:ilvl="0" w:tentative="0">
      <w:start w:val="1"/>
      <w:numFmt w:val="decimal"/>
      <w:pStyle w:val="22"/>
      <w:lvlText w:val="%1)"/>
      <w:lvlJc w:val="left"/>
      <w:pPr>
        <w:ind w:left="844" w:hanging="420"/>
      </w:pPr>
    </w:lvl>
    <w:lvl w:ilvl="1" w:tentative="0">
      <w:start w:val="1"/>
      <w:numFmt w:val="lowerLetter"/>
      <w:lvlText w:val="%2)"/>
      <w:lvlJc w:val="left"/>
      <w:pPr>
        <w:ind w:left="1264" w:hanging="420"/>
      </w:pPr>
    </w:lvl>
    <w:lvl w:ilvl="2" w:tentative="0">
      <w:start w:val="1"/>
      <w:numFmt w:val="lowerRoman"/>
      <w:lvlText w:val="%3."/>
      <w:lvlJc w:val="right"/>
      <w:pPr>
        <w:ind w:left="1684" w:hanging="420"/>
      </w:pPr>
    </w:lvl>
    <w:lvl w:ilvl="3" w:tentative="0">
      <w:start w:val="1"/>
      <w:numFmt w:val="decimal"/>
      <w:lvlText w:val="%4."/>
      <w:lvlJc w:val="left"/>
      <w:pPr>
        <w:ind w:left="2104" w:hanging="420"/>
      </w:pPr>
    </w:lvl>
    <w:lvl w:ilvl="4" w:tentative="0">
      <w:start w:val="1"/>
      <w:numFmt w:val="lowerLetter"/>
      <w:lvlText w:val="%5)"/>
      <w:lvlJc w:val="left"/>
      <w:pPr>
        <w:ind w:left="2524" w:hanging="420"/>
      </w:pPr>
    </w:lvl>
    <w:lvl w:ilvl="5" w:tentative="0">
      <w:start w:val="1"/>
      <w:numFmt w:val="lowerRoman"/>
      <w:lvlText w:val="%6."/>
      <w:lvlJc w:val="right"/>
      <w:pPr>
        <w:ind w:left="2944" w:hanging="420"/>
      </w:pPr>
    </w:lvl>
    <w:lvl w:ilvl="6" w:tentative="0">
      <w:start w:val="1"/>
      <w:numFmt w:val="decimal"/>
      <w:lvlText w:val="%7."/>
      <w:lvlJc w:val="left"/>
      <w:pPr>
        <w:ind w:left="3364" w:hanging="420"/>
      </w:pPr>
    </w:lvl>
    <w:lvl w:ilvl="7" w:tentative="0">
      <w:start w:val="1"/>
      <w:numFmt w:val="lowerLetter"/>
      <w:lvlText w:val="%8)"/>
      <w:lvlJc w:val="left"/>
      <w:pPr>
        <w:ind w:left="3784" w:hanging="420"/>
      </w:pPr>
    </w:lvl>
    <w:lvl w:ilvl="8" w:tentative="0">
      <w:start w:val="1"/>
      <w:numFmt w:val="lowerRoman"/>
      <w:lvlText w:val="%9."/>
      <w:lvlJc w:val="right"/>
      <w:pPr>
        <w:ind w:left="4204" w:hanging="420"/>
      </w:pPr>
    </w:lvl>
  </w:abstractNum>
  <w:abstractNum w:abstractNumId="1">
    <w:nsid w:val="27FF1BE8"/>
    <w:multiLevelType w:val="multilevel"/>
    <w:tmpl w:val="27FF1BE8"/>
    <w:lvl w:ilvl="0" w:tentative="0">
      <w:start w:val="1"/>
      <w:numFmt w:val="decimal"/>
      <w:lvlText w:val="表%1 "/>
      <w:lvlJc w:val="left"/>
      <w:pPr>
        <w:ind w:left="844" w:hanging="420"/>
      </w:pPr>
      <w:rPr>
        <w:rFonts w:hint="eastAsia"/>
        <w:sz w:val="15"/>
      </w:rPr>
    </w:lvl>
    <w:lvl w:ilvl="1" w:tentative="0">
      <w:start w:val="1"/>
      <w:numFmt w:val="decimal"/>
      <w:pStyle w:val="24"/>
      <w:lvlText w:val="表%2 "/>
      <w:lvlJc w:val="left"/>
      <w:pPr>
        <w:ind w:left="840" w:hanging="420"/>
      </w:pPr>
      <w:rPr>
        <w:rFonts w:hint="eastAsia"/>
        <w:sz w:val="18"/>
        <w:szCs w:val="18"/>
        <w:lang w:val="en-US"/>
      </w:r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E625C5F"/>
    <w:multiLevelType w:val="multilevel"/>
    <w:tmpl w:val="4E625C5F"/>
    <w:lvl w:ilvl="0" w:tentative="0">
      <w:start w:val="1"/>
      <w:numFmt w:val="decimal"/>
      <w:lvlText w:val="任务%1"/>
      <w:lvlJc w:val="left"/>
      <w:pPr>
        <w:ind w:left="844" w:hanging="420"/>
      </w:pPr>
      <w:rPr>
        <w:rFonts w:hint="eastAsia"/>
      </w:rPr>
    </w:lvl>
    <w:lvl w:ilvl="1" w:tentative="0">
      <w:start w:val="1"/>
      <w:numFmt w:val="decimal"/>
      <w:pStyle w:val="23"/>
      <w:lvlText w:val="任务%2"/>
      <w:lvlJc w:val="left"/>
      <w:pPr>
        <w:ind w:left="840" w:hanging="420"/>
      </w:pPr>
      <w:rPr>
        <w:rFonts w:hint="eastAsia"/>
        <w:b/>
        <w:sz w:val="32"/>
        <w:szCs w:val="32"/>
      </w:r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7BA0B50"/>
    <w:multiLevelType w:val="multilevel"/>
    <w:tmpl w:val="67BA0B50"/>
    <w:lvl w:ilvl="0" w:tentative="0">
      <w:start w:val="1"/>
      <w:numFmt w:val="decimal"/>
      <w:lvlText w:val="图%1."/>
      <w:lvlJc w:val="center"/>
      <w:pPr>
        <w:ind w:left="844" w:hanging="420"/>
      </w:pPr>
      <w:rPr>
        <w:rFonts w:hint="default" w:ascii="Times New Roman" w:hAnsi="Times New Roman" w:eastAsia="宋体"/>
        <w:b w:val="0"/>
        <w:i w:val="0"/>
        <w:sz w:val="18"/>
      </w:rPr>
    </w:lvl>
    <w:lvl w:ilvl="1" w:tentative="0">
      <w:start w:val="1"/>
      <w:numFmt w:val="decimal"/>
      <w:pStyle w:val="21"/>
      <w:lvlText w:val="图%2"/>
      <w:lvlJc w:val="center"/>
      <w:pPr>
        <w:ind w:left="840" w:hanging="420"/>
      </w:pPr>
      <w:rPr>
        <w:rFonts w:hint="default" w:ascii="Times New Roman" w:hAnsi="Times New Roman" w:eastAsia="宋体"/>
        <w:b w:val="0"/>
        <w:i w:val="0"/>
        <w:sz w:val="18"/>
      </w:r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 w:val="1"/>
  <w:bordersDoNotSurroundFooter w:val="1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598"/>
    <w:rsid w:val="000064E7"/>
    <w:rsid w:val="00007723"/>
    <w:rsid w:val="00011034"/>
    <w:rsid w:val="00011738"/>
    <w:rsid w:val="00020C84"/>
    <w:rsid w:val="00027104"/>
    <w:rsid w:val="000334D4"/>
    <w:rsid w:val="0003684F"/>
    <w:rsid w:val="0004252F"/>
    <w:rsid w:val="000559F7"/>
    <w:rsid w:val="00056FA3"/>
    <w:rsid w:val="000571DC"/>
    <w:rsid w:val="00060A22"/>
    <w:rsid w:val="00065598"/>
    <w:rsid w:val="000722FB"/>
    <w:rsid w:val="00075E7B"/>
    <w:rsid w:val="00077C07"/>
    <w:rsid w:val="000805C2"/>
    <w:rsid w:val="00081914"/>
    <w:rsid w:val="000843B0"/>
    <w:rsid w:val="00095E4D"/>
    <w:rsid w:val="000A1AA4"/>
    <w:rsid w:val="000A4B10"/>
    <w:rsid w:val="000A4D18"/>
    <w:rsid w:val="000A5259"/>
    <w:rsid w:val="000A72F6"/>
    <w:rsid w:val="000A7E9B"/>
    <w:rsid w:val="000B062E"/>
    <w:rsid w:val="000B30E5"/>
    <w:rsid w:val="000B3605"/>
    <w:rsid w:val="000B3BE6"/>
    <w:rsid w:val="000B6083"/>
    <w:rsid w:val="000B768C"/>
    <w:rsid w:val="000C2258"/>
    <w:rsid w:val="000C3273"/>
    <w:rsid w:val="000C4585"/>
    <w:rsid w:val="000C4E67"/>
    <w:rsid w:val="000C7794"/>
    <w:rsid w:val="000D52D0"/>
    <w:rsid w:val="000D54EC"/>
    <w:rsid w:val="000E0300"/>
    <w:rsid w:val="000E09C8"/>
    <w:rsid w:val="000E2003"/>
    <w:rsid w:val="000E2B90"/>
    <w:rsid w:val="000E4A4D"/>
    <w:rsid w:val="000E62D6"/>
    <w:rsid w:val="000F286D"/>
    <w:rsid w:val="000F3791"/>
    <w:rsid w:val="000F7683"/>
    <w:rsid w:val="0010163F"/>
    <w:rsid w:val="00103507"/>
    <w:rsid w:val="00103D2C"/>
    <w:rsid w:val="00104821"/>
    <w:rsid w:val="001070DC"/>
    <w:rsid w:val="00110122"/>
    <w:rsid w:val="001113B7"/>
    <w:rsid w:val="0011310F"/>
    <w:rsid w:val="0011654F"/>
    <w:rsid w:val="001169EA"/>
    <w:rsid w:val="00122CC8"/>
    <w:rsid w:val="00125C29"/>
    <w:rsid w:val="00130272"/>
    <w:rsid w:val="00133A9A"/>
    <w:rsid w:val="001340E5"/>
    <w:rsid w:val="00140096"/>
    <w:rsid w:val="00140BD7"/>
    <w:rsid w:val="001411B9"/>
    <w:rsid w:val="0014206A"/>
    <w:rsid w:val="00146074"/>
    <w:rsid w:val="00157297"/>
    <w:rsid w:val="00164850"/>
    <w:rsid w:val="00165C76"/>
    <w:rsid w:val="001663CF"/>
    <w:rsid w:val="00167E91"/>
    <w:rsid w:val="001741E4"/>
    <w:rsid w:val="00176F7F"/>
    <w:rsid w:val="00187D59"/>
    <w:rsid w:val="001913D1"/>
    <w:rsid w:val="001A0700"/>
    <w:rsid w:val="001A7FE4"/>
    <w:rsid w:val="001B6ADE"/>
    <w:rsid w:val="001B759E"/>
    <w:rsid w:val="001C259B"/>
    <w:rsid w:val="001C3230"/>
    <w:rsid w:val="001C4178"/>
    <w:rsid w:val="001C5039"/>
    <w:rsid w:val="001E490C"/>
    <w:rsid w:val="001E4D18"/>
    <w:rsid w:val="001E5C36"/>
    <w:rsid w:val="001E5CAA"/>
    <w:rsid w:val="001E6A0E"/>
    <w:rsid w:val="001E7D17"/>
    <w:rsid w:val="001F0973"/>
    <w:rsid w:val="0021295A"/>
    <w:rsid w:val="002130F5"/>
    <w:rsid w:val="00213205"/>
    <w:rsid w:val="00216596"/>
    <w:rsid w:val="00221C34"/>
    <w:rsid w:val="00226E81"/>
    <w:rsid w:val="00230884"/>
    <w:rsid w:val="00237E9D"/>
    <w:rsid w:val="00241199"/>
    <w:rsid w:val="00250268"/>
    <w:rsid w:val="00252054"/>
    <w:rsid w:val="00267265"/>
    <w:rsid w:val="002746D2"/>
    <w:rsid w:val="002767A7"/>
    <w:rsid w:val="00280293"/>
    <w:rsid w:val="002807D4"/>
    <w:rsid w:val="0028361B"/>
    <w:rsid w:val="00287262"/>
    <w:rsid w:val="002919AF"/>
    <w:rsid w:val="00291BD0"/>
    <w:rsid w:val="0029322A"/>
    <w:rsid w:val="002956AF"/>
    <w:rsid w:val="002A1683"/>
    <w:rsid w:val="002A19C4"/>
    <w:rsid w:val="002A3BD4"/>
    <w:rsid w:val="002A7AF7"/>
    <w:rsid w:val="002B1794"/>
    <w:rsid w:val="002C0AB0"/>
    <w:rsid w:val="002C1B5A"/>
    <w:rsid w:val="002C395B"/>
    <w:rsid w:val="002C6371"/>
    <w:rsid w:val="002C7143"/>
    <w:rsid w:val="002D51EE"/>
    <w:rsid w:val="002D7958"/>
    <w:rsid w:val="002E063B"/>
    <w:rsid w:val="002E4747"/>
    <w:rsid w:val="002E5779"/>
    <w:rsid w:val="002E5F45"/>
    <w:rsid w:val="002F0147"/>
    <w:rsid w:val="002F3F68"/>
    <w:rsid w:val="002F5708"/>
    <w:rsid w:val="003063DB"/>
    <w:rsid w:val="00315C81"/>
    <w:rsid w:val="003236F1"/>
    <w:rsid w:val="003313FA"/>
    <w:rsid w:val="00332CB5"/>
    <w:rsid w:val="0033458A"/>
    <w:rsid w:val="00337615"/>
    <w:rsid w:val="0034244F"/>
    <w:rsid w:val="003475AB"/>
    <w:rsid w:val="00350AA2"/>
    <w:rsid w:val="00351B23"/>
    <w:rsid w:val="00353292"/>
    <w:rsid w:val="00361D42"/>
    <w:rsid w:val="003657D9"/>
    <w:rsid w:val="00366449"/>
    <w:rsid w:val="00372674"/>
    <w:rsid w:val="00372AAB"/>
    <w:rsid w:val="003773E8"/>
    <w:rsid w:val="003778FE"/>
    <w:rsid w:val="003831D9"/>
    <w:rsid w:val="00383E28"/>
    <w:rsid w:val="00385592"/>
    <w:rsid w:val="00386AA6"/>
    <w:rsid w:val="00390128"/>
    <w:rsid w:val="00390922"/>
    <w:rsid w:val="0039203B"/>
    <w:rsid w:val="00393493"/>
    <w:rsid w:val="00394B9C"/>
    <w:rsid w:val="0039648B"/>
    <w:rsid w:val="00396E64"/>
    <w:rsid w:val="00397675"/>
    <w:rsid w:val="003A0CE0"/>
    <w:rsid w:val="003A295A"/>
    <w:rsid w:val="003A668F"/>
    <w:rsid w:val="003C5837"/>
    <w:rsid w:val="003C63DB"/>
    <w:rsid w:val="003C74C4"/>
    <w:rsid w:val="003D4DBE"/>
    <w:rsid w:val="003E0A55"/>
    <w:rsid w:val="003E1B75"/>
    <w:rsid w:val="003E2B57"/>
    <w:rsid w:val="003E5A51"/>
    <w:rsid w:val="003E6849"/>
    <w:rsid w:val="003E68B3"/>
    <w:rsid w:val="003E7851"/>
    <w:rsid w:val="003F084F"/>
    <w:rsid w:val="003F66CF"/>
    <w:rsid w:val="00403791"/>
    <w:rsid w:val="00405A9A"/>
    <w:rsid w:val="00406B00"/>
    <w:rsid w:val="00406D81"/>
    <w:rsid w:val="004225C6"/>
    <w:rsid w:val="0043466F"/>
    <w:rsid w:val="00437651"/>
    <w:rsid w:val="00441452"/>
    <w:rsid w:val="00444F9D"/>
    <w:rsid w:val="0044573B"/>
    <w:rsid w:val="00446E3D"/>
    <w:rsid w:val="00452046"/>
    <w:rsid w:val="004548CC"/>
    <w:rsid w:val="00457CBC"/>
    <w:rsid w:val="00461624"/>
    <w:rsid w:val="00474A6C"/>
    <w:rsid w:val="00483EDC"/>
    <w:rsid w:val="004864A2"/>
    <w:rsid w:val="00491DF2"/>
    <w:rsid w:val="004A014B"/>
    <w:rsid w:val="004A547A"/>
    <w:rsid w:val="004A5B50"/>
    <w:rsid w:val="004A5DFC"/>
    <w:rsid w:val="004A7143"/>
    <w:rsid w:val="004B3588"/>
    <w:rsid w:val="004B4457"/>
    <w:rsid w:val="004B7FEC"/>
    <w:rsid w:val="004C6B78"/>
    <w:rsid w:val="004D56F2"/>
    <w:rsid w:val="004D5811"/>
    <w:rsid w:val="004E4E9C"/>
    <w:rsid w:val="004E70C3"/>
    <w:rsid w:val="004E7CCF"/>
    <w:rsid w:val="004F15F0"/>
    <w:rsid w:val="004F198C"/>
    <w:rsid w:val="004F69C8"/>
    <w:rsid w:val="004F7E8C"/>
    <w:rsid w:val="00503A3D"/>
    <w:rsid w:val="005042DD"/>
    <w:rsid w:val="00505550"/>
    <w:rsid w:val="00506661"/>
    <w:rsid w:val="00507589"/>
    <w:rsid w:val="005078CD"/>
    <w:rsid w:val="00514F9E"/>
    <w:rsid w:val="00515D11"/>
    <w:rsid w:val="00517A5D"/>
    <w:rsid w:val="00522FE3"/>
    <w:rsid w:val="00523454"/>
    <w:rsid w:val="00524540"/>
    <w:rsid w:val="00524BAD"/>
    <w:rsid w:val="00525A96"/>
    <w:rsid w:val="005350A5"/>
    <w:rsid w:val="00536ABD"/>
    <w:rsid w:val="0054088C"/>
    <w:rsid w:val="00541C78"/>
    <w:rsid w:val="0054290F"/>
    <w:rsid w:val="00542C6D"/>
    <w:rsid w:val="00547EF0"/>
    <w:rsid w:val="00551B5F"/>
    <w:rsid w:val="0055409C"/>
    <w:rsid w:val="005630A0"/>
    <w:rsid w:val="00567FEC"/>
    <w:rsid w:val="0057178A"/>
    <w:rsid w:val="00571F72"/>
    <w:rsid w:val="005735AC"/>
    <w:rsid w:val="00573ADB"/>
    <w:rsid w:val="0057476D"/>
    <w:rsid w:val="005754F0"/>
    <w:rsid w:val="005757DC"/>
    <w:rsid w:val="00576C86"/>
    <w:rsid w:val="005800E2"/>
    <w:rsid w:val="00583EFB"/>
    <w:rsid w:val="00584E25"/>
    <w:rsid w:val="00586222"/>
    <w:rsid w:val="00592F40"/>
    <w:rsid w:val="005A1230"/>
    <w:rsid w:val="005A518C"/>
    <w:rsid w:val="005B0C62"/>
    <w:rsid w:val="005B17AD"/>
    <w:rsid w:val="005B31C8"/>
    <w:rsid w:val="005B47CB"/>
    <w:rsid w:val="005C27D3"/>
    <w:rsid w:val="005C4500"/>
    <w:rsid w:val="005C48FA"/>
    <w:rsid w:val="005C50CF"/>
    <w:rsid w:val="005E1E11"/>
    <w:rsid w:val="005F0AA2"/>
    <w:rsid w:val="005F1E01"/>
    <w:rsid w:val="005F467D"/>
    <w:rsid w:val="005F512A"/>
    <w:rsid w:val="006001CD"/>
    <w:rsid w:val="006022A1"/>
    <w:rsid w:val="0060327C"/>
    <w:rsid w:val="00606113"/>
    <w:rsid w:val="00612889"/>
    <w:rsid w:val="0061315C"/>
    <w:rsid w:val="006132C9"/>
    <w:rsid w:val="00623591"/>
    <w:rsid w:val="00624702"/>
    <w:rsid w:val="006279BA"/>
    <w:rsid w:val="00633221"/>
    <w:rsid w:val="00635AB2"/>
    <w:rsid w:val="0063758F"/>
    <w:rsid w:val="00640094"/>
    <w:rsid w:val="0064013C"/>
    <w:rsid w:val="00640189"/>
    <w:rsid w:val="006405DD"/>
    <w:rsid w:val="00640E4A"/>
    <w:rsid w:val="00647BC4"/>
    <w:rsid w:val="006502B7"/>
    <w:rsid w:val="00651951"/>
    <w:rsid w:val="00660877"/>
    <w:rsid w:val="006671EB"/>
    <w:rsid w:val="00670991"/>
    <w:rsid w:val="0067253B"/>
    <w:rsid w:val="00676649"/>
    <w:rsid w:val="00680E30"/>
    <w:rsid w:val="00686E70"/>
    <w:rsid w:val="00691479"/>
    <w:rsid w:val="006916AB"/>
    <w:rsid w:val="00691909"/>
    <w:rsid w:val="006936B2"/>
    <w:rsid w:val="006A0EF5"/>
    <w:rsid w:val="006A192A"/>
    <w:rsid w:val="006A20B2"/>
    <w:rsid w:val="006A562D"/>
    <w:rsid w:val="006A5B77"/>
    <w:rsid w:val="006A5E90"/>
    <w:rsid w:val="006B3945"/>
    <w:rsid w:val="006B3F98"/>
    <w:rsid w:val="006B724C"/>
    <w:rsid w:val="006C39DC"/>
    <w:rsid w:val="006C7FA9"/>
    <w:rsid w:val="006D3005"/>
    <w:rsid w:val="006D5150"/>
    <w:rsid w:val="006D7392"/>
    <w:rsid w:val="006E0F43"/>
    <w:rsid w:val="006E1F6F"/>
    <w:rsid w:val="006F144D"/>
    <w:rsid w:val="0070293A"/>
    <w:rsid w:val="007115DB"/>
    <w:rsid w:val="00712962"/>
    <w:rsid w:val="007146C1"/>
    <w:rsid w:val="0072298F"/>
    <w:rsid w:val="00727C65"/>
    <w:rsid w:val="00732E67"/>
    <w:rsid w:val="00734C83"/>
    <w:rsid w:val="00740EDA"/>
    <w:rsid w:val="00745705"/>
    <w:rsid w:val="00746644"/>
    <w:rsid w:val="00747C02"/>
    <w:rsid w:val="00750882"/>
    <w:rsid w:val="00752BEA"/>
    <w:rsid w:val="007600C1"/>
    <w:rsid w:val="00764512"/>
    <w:rsid w:val="00765420"/>
    <w:rsid w:val="007722E6"/>
    <w:rsid w:val="00774E0F"/>
    <w:rsid w:val="00783A10"/>
    <w:rsid w:val="00783B34"/>
    <w:rsid w:val="00783E98"/>
    <w:rsid w:val="007849E9"/>
    <w:rsid w:val="00785CEC"/>
    <w:rsid w:val="007904E7"/>
    <w:rsid w:val="00794D6B"/>
    <w:rsid w:val="007952A9"/>
    <w:rsid w:val="00796319"/>
    <w:rsid w:val="00796CA1"/>
    <w:rsid w:val="007A2AB8"/>
    <w:rsid w:val="007A55FA"/>
    <w:rsid w:val="007B14C8"/>
    <w:rsid w:val="007B3773"/>
    <w:rsid w:val="007C4E01"/>
    <w:rsid w:val="007D134C"/>
    <w:rsid w:val="007D353A"/>
    <w:rsid w:val="007D681D"/>
    <w:rsid w:val="007E0527"/>
    <w:rsid w:val="007E0BA1"/>
    <w:rsid w:val="007E0E5C"/>
    <w:rsid w:val="007E120A"/>
    <w:rsid w:val="007E5DA5"/>
    <w:rsid w:val="007E6434"/>
    <w:rsid w:val="007F42F0"/>
    <w:rsid w:val="007F7605"/>
    <w:rsid w:val="00802554"/>
    <w:rsid w:val="00802DB4"/>
    <w:rsid w:val="00804A69"/>
    <w:rsid w:val="00806C5C"/>
    <w:rsid w:val="0080714D"/>
    <w:rsid w:val="00807798"/>
    <w:rsid w:val="00807FFC"/>
    <w:rsid w:val="00812BB1"/>
    <w:rsid w:val="00816ACC"/>
    <w:rsid w:val="008258F9"/>
    <w:rsid w:val="0082677C"/>
    <w:rsid w:val="00834697"/>
    <w:rsid w:val="00835199"/>
    <w:rsid w:val="00841B7A"/>
    <w:rsid w:val="0084610F"/>
    <w:rsid w:val="008466D1"/>
    <w:rsid w:val="00847AC5"/>
    <w:rsid w:val="0085351D"/>
    <w:rsid w:val="00854A7C"/>
    <w:rsid w:val="00854B19"/>
    <w:rsid w:val="00855BE6"/>
    <w:rsid w:val="00856D12"/>
    <w:rsid w:val="0085700C"/>
    <w:rsid w:val="008628D6"/>
    <w:rsid w:val="00864762"/>
    <w:rsid w:val="00870C30"/>
    <w:rsid w:val="008748CF"/>
    <w:rsid w:val="00880981"/>
    <w:rsid w:val="008866E6"/>
    <w:rsid w:val="00887673"/>
    <w:rsid w:val="00895851"/>
    <w:rsid w:val="00895A11"/>
    <w:rsid w:val="008962A0"/>
    <w:rsid w:val="008A082A"/>
    <w:rsid w:val="008A1CA0"/>
    <w:rsid w:val="008A2772"/>
    <w:rsid w:val="008A7B66"/>
    <w:rsid w:val="008B29D9"/>
    <w:rsid w:val="008B597A"/>
    <w:rsid w:val="008B7C7D"/>
    <w:rsid w:val="008C3CB2"/>
    <w:rsid w:val="008E3378"/>
    <w:rsid w:val="008E6629"/>
    <w:rsid w:val="008E77CC"/>
    <w:rsid w:val="008F0B68"/>
    <w:rsid w:val="008F4631"/>
    <w:rsid w:val="008F5F40"/>
    <w:rsid w:val="008F719C"/>
    <w:rsid w:val="00902510"/>
    <w:rsid w:val="0090418E"/>
    <w:rsid w:val="00904B83"/>
    <w:rsid w:val="009076AA"/>
    <w:rsid w:val="0091155B"/>
    <w:rsid w:val="00913096"/>
    <w:rsid w:val="009135BF"/>
    <w:rsid w:val="009161ED"/>
    <w:rsid w:val="009163E8"/>
    <w:rsid w:val="00924BCC"/>
    <w:rsid w:val="00924C72"/>
    <w:rsid w:val="00925A5F"/>
    <w:rsid w:val="00930750"/>
    <w:rsid w:val="0093442E"/>
    <w:rsid w:val="00937496"/>
    <w:rsid w:val="00941841"/>
    <w:rsid w:val="0094259D"/>
    <w:rsid w:val="00947AC0"/>
    <w:rsid w:val="009507D2"/>
    <w:rsid w:val="00950D58"/>
    <w:rsid w:val="009537E0"/>
    <w:rsid w:val="0095416C"/>
    <w:rsid w:val="00954B64"/>
    <w:rsid w:val="0095613D"/>
    <w:rsid w:val="0096004F"/>
    <w:rsid w:val="0096081D"/>
    <w:rsid w:val="00961A51"/>
    <w:rsid w:val="0097194C"/>
    <w:rsid w:val="00973375"/>
    <w:rsid w:val="00976472"/>
    <w:rsid w:val="009839C5"/>
    <w:rsid w:val="009842E4"/>
    <w:rsid w:val="0099144B"/>
    <w:rsid w:val="00991E55"/>
    <w:rsid w:val="0099344D"/>
    <w:rsid w:val="00993831"/>
    <w:rsid w:val="00996215"/>
    <w:rsid w:val="009A25F0"/>
    <w:rsid w:val="009A3E87"/>
    <w:rsid w:val="009A57D3"/>
    <w:rsid w:val="009A599E"/>
    <w:rsid w:val="009A6188"/>
    <w:rsid w:val="009A6BBB"/>
    <w:rsid w:val="009A6E44"/>
    <w:rsid w:val="009B2D49"/>
    <w:rsid w:val="009B7A33"/>
    <w:rsid w:val="009C127A"/>
    <w:rsid w:val="009C4470"/>
    <w:rsid w:val="009D0E80"/>
    <w:rsid w:val="009D0FCF"/>
    <w:rsid w:val="009D71C8"/>
    <w:rsid w:val="009E2C5A"/>
    <w:rsid w:val="009E580E"/>
    <w:rsid w:val="009E6318"/>
    <w:rsid w:val="009F00B3"/>
    <w:rsid w:val="009F08BD"/>
    <w:rsid w:val="009F0FEB"/>
    <w:rsid w:val="009F10CC"/>
    <w:rsid w:val="009F1664"/>
    <w:rsid w:val="009F2A70"/>
    <w:rsid w:val="009F574A"/>
    <w:rsid w:val="009F592E"/>
    <w:rsid w:val="009F7205"/>
    <w:rsid w:val="00A0339B"/>
    <w:rsid w:val="00A06E46"/>
    <w:rsid w:val="00A071CA"/>
    <w:rsid w:val="00A101BC"/>
    <w:rsid w:val="00A107A6"/>
    <w:rsid w:val="00A16A86"/>
    <w:rsid w:val="00A174D1"/>
    <w:rsid w:val="00A24BD1"/>
    <w:rsid w:val="00A25FC1"/>
    <w:rsid w:val="00A27C9C"/>
    <w:rsid w:val="00A330AF"/>
    <w:rsid w:val="00A34F79"/>
    <w:rsid w:val="00A36304"/>
    <w:rsid w:val="00A37B64"/>
    <w:rsid w:val="00A408F6"/>
    <w:rsid w:val="00A4508B"/>
    <w:rsid w:val="00A46501"/>
    <w:rsid w:val="00A4782F"/>
    <w:rsid w:val="00A5275B"/>
    <w:rsid w:val="00A54642"/>
    <w:rsid w:val="00A54A88"/>
    <w:rsid w:val="00A55167"/>
    <w:rsid w:val="00A62810"/>
    <w:rsid w:val="00A63B51"/>
    <w:rsid w:val="00A65ABD"/>
    <w:rsid w:val="00A70CED"/>
    <w:rsid w:val="00A714B1"/>
    <w:rsid w:val="00A71851"/>
    <w:rsid w:val="00A7319F"/>
    <w:rsid w:val="00A7418E"/>
    <w:rsid w:val="00A81CBD"/>
    <w:rsid w:val="00A824B2"/>
    <w:rsid w:val="00A85462"/>
    <w:rsid w:val="00A94107"/>
    <w:rsid w:val="00AA073D"/>
    <w:rsid w:val="00AA2E6F"/>
    <w:rsid w:val="00AA77C6"/>
    <w:rsid w:val="00AB3876"/>
    <w:rsid w:val="00AB3F1D"/>
    <w:rsid w:val="00AC0245"/>
    <w:rsid w:val="00AC41ED"/>
    <w:rsid w:val="00AC5B0D"/>
    <w:rsid w:val="00AC63D5"/>
    <w:rsid w:val="00AC6B02"/>
    <w:rsid w:val="00AD6E0E"/>
    <w:rsid w:val="00AE6FC9"/>
    <w:rsid w:val="00AF054A"/>
    <w:rsid w:val="00AF1F30"/>
    <w:rsid w:val="00AF3C5B"/>
    <w:rsid w:val="00AF6E10"/>
    <w:rsid w:val="00B063B1"/>
    <w:rsid w:val="00B07731"/>
    <w:rsid w:val="00B151DE"/>
    <w:rsid w:val="00B207D9"/>
    <w:rsid w:val="00B20F51"/>
    <w:rsid w:val="00B21F36"/>
    <w:rsid w:val="00B26AC6"/>
    <w:rsid w:val="00B2770B"/>
    <w:rsid w:val="00B33730"/>
    <w:rsid w:val="00B347BD"/>
    <w:rsid w:val="00B403C3"/>
    <w:rsid w:val="00B425BF"/>
    <w:rsid w:val="00B461DA"/>
    <w:rsid w:val="00B47BB7"/>
    <w:rsid w:val="00B5051D"/>
    <w:rsid w:val="00B50A4A"/>
    <w:rsid w:val="00B52559"/>
    <w:rsid w:val="00B55C0C"/>
    <w:rsid w:val="00B62F94"/>
    <w:rsid w:val="00B67323"/>
    <w:rsid w:val="00B70BCC"/>
    <w:rsid w:val="00B74209"/>
    <w:rsid w:val="00B749DC"/>
    <w:rsid w:val="00B74A74"/>
    <w:rsid w:val="00B81485"/>
    <w:rsid w:val="00B81610"/>
    <w:rsid w:val="00B83FD3"/>
    <w:rsid w:val="00B9136E"/>
    <w:rsid w:val="00B94101"/>
    <w:rsid w:val="00B9461C"/>
    <w:rsid w:val="00B9595C"/>
    <w:rsid w:val="00B95FB8"/>
    <w:rsid w:val="00B97695"/>
    <w:rsid w:val="00BA4B3E"/>
    <w:rsid w:val="00BA608E"/>
    <w:rsid w:val="00BA6184"/>
    <w:rsid w:val="00BA7D1D"/>
    <w:rsid w:val="00BB0A63"/>
    <w:rsid w:val="00BB3CA8"/>
    <w:rsid w:val="00BB3E5B"/>
    <w:rsid w:val="00BB6522"/>
    <w:rsid w:val="00BB73C6"/>
    <w:rsid w:val="00BC2939"/>
    <w:rsid w:val="00BC78F9"/>
    <w:rsid w:val="00BD1998"/>
    <w:rsid w:val="00BD5599"/>
    <w:rsid w:val="00BD56E9"/>
    <w:rsid w:val="00BD5AAE"/>
    <w:rsid w:val="00BD6A48"/>
    <w:rsid w:val="00BE1874"/>
    <w:rsid w:val="00BE67EB"/>
    <w:rsid w:val="00BF2772"/>
    <w:rsid w:val="00BF34F3"/>
    <w:rsid w:val="00BF5AE6"/>
    <w:rsid w:val="00C0006A"/>
    <w:rsid w:val="00C0125F"/>
    <w:rsid w:val="00C01B5E"/>
    <w:rsid w:val="00C03BBD"/>
    <w:rsid w:val="00C06060"/>
    <w:rsid w:val="00C06401"/>
    <w:rsid w:val="00C10582"/>
    <w:rsid w:val="00C109A0"/>
    <w:rsid w:val="00C14A3F"/>
    <w:rsid w:val="00C14F28"/>
    <w:rsid w:val="00C262C8"/>
    <w:rsid w:val="00C27C8B"/>
    <w:rsid w:val="00C30E90"/>
    <w:rsid w:val="00C34E9A"/>
    <w:rsid w:val="00C35A00"/>
    <w:rsid w:val="00C36F82"/>
    <w:rsid w:val="00C438A1"/>
    <w:rsid w:val="00C441FA"/>
    <w:rsid w:val="00C44F8F"/>
    <w:rsid w:val="00C501D1"/>
    <w:rsid w:val="00C51C87"/>
    <w:rsid w:val="00C55203"/>
    <w:rsid w:val="00C56F9B"/>
    <w:rsid w:val="00C572F1"/>
    <w:rsid w:val="00C601DA"/>
    <w:rsid w:val="00C605FE"/>
    <w:rsid w:val="00C63540"/>
    <w:rsid w:val="00C65878"/>
    <w:rsid w:val="00C72E08"/>
    <w:rsid w:val="00C876B5"/>
    <w:rsid w:val="00C907E7"/>
    <w:rsid w:val="00C96B50"/>
    <w:rsid w:val="00C970E3"/>
    <w:rsid w:val="00CA05FF"/>
    <w:rsid w:val="00CA0AEC"/>
    <w:rsid w:val="00CA5826"/>
    <w:rsid w:val="00CB4C51"/>
    <w:rsid w:val="00CB4E61"/>
    <w:rsid w:val="00CC2C93"/>
    <w:rsid w:val="00CC522F"/>
    <w:rsid w:val="00CC553A"/>
    <w:rsid w:val="00CC7E8F"/>
    <w:rsid w:val="00CD1EB2"/>
    <w:rsid w:val="00CD5017"/>
    <w:rsid w:val="00CE1992"/>
    <w:rsid w:val="00CE2609"/>
    <w:rsid w:val="00CE6BE6"/>
    <w:rsid w:val="00CF0794"/>
    <w:rsid w:val="00D009F1"/>
    <w:rsid w:val="00D031BE"/>
    <w:rsid w:val="00D04523"/>
    <w:rsid w:val="00D05849"/>
    <w:rsid w:val="00D0761D"/>
    <w:rsid w:val="00D10123"/>
    <w:rsid w:val="00D26A32"/>
    <w:rsid w:val="00D30AA4"/>
    <w:rsid w:val="00D35FBB"/>
    <w:rsid w:val="00D44B47"/>
    <w:rsid w:val="00D51F11"/>
    <w:rsid w:val="00D52AD3"/>
    <w:rsid w:val="00D53A88"/>
    <w:rsid w:val="00D571FE"/>
    <w:rsid w:val="00D576C4"/>
    <w:rsid w:val="00D60821"/>
    <w:rsid w:val="00D61AF0"/>
    <w:rsid w:val="00D631B6"/>
    <w:rsid w:val="00D6452D"/>
    <w:rsid w:val="00D70461"/>
    <w:rsid w:val="00D74BB9"/>
    <w:rsid w:val="00D81583"/>
    <w:rsid w:val="00D821BA"/>
    <w:rsid w:val="00D83AEF"/>
    <w:rsid w:val="00D85135"/>
    <w:rsid w:val="00D86098"/>
    <w:rsid w:val="00D87DB1"/>
    <w:rsid w:val="00D94540"/>
    <w:rsid w:val="00DA23F5"/>
    <w:rsid w:val="00DB39F4"/>
    <w:rsid w:val="00DC2BE5"/>
    <w:rsid w:val="00DC333F"/>
    <w:rsid w:val="00DC7BE5"/>
    <w:rsid w:val="00DD799C"/>
    <w:rsid w:val="00DE1663"/>
    <w:rsid w:val="00DE3D30"/>
    <w:rsid w:val="00DE7DEF"/>
    <w:rsid w:val="00DE7F1B"/>
    <w:rsid w:val="00DF0D21"/>
    <w:rsid w:val="00E016A3"/>
    <w:rsid w:val="00E01858"/>
    <w:rsid w:val="00E03A1E"/>
    <w:rsid w:val="00E03D69"/>
    <w:rsid w:val="00E04486"/>
    <w:rsid w:val="00E1244E"/>
    <w:rsid w:val="00E128C8"/>
    <w:rsid w:val="00E16329"/>
    <w:rsid w:val="00E16E9C"/>
    <w:rsid w:val="00E20EFD"/>
    <w:rsid w:val="00E235DE"/>
    <w:rsid w:val="00E34D3C"/>
    <w:rsid w:val="00E421A3"/>
    <w:rsid w:val="00E434F4"/>
    <w:rsid w:val="00E4600C"/>
    <w:rsid w:val="00E46082"/>
    <w:rsid w:val="00E53AB4"/>
    <w:rsid w:val="00E66B88"/>
    <w:rsid w:val="00E73061"/>
    <w:rsid w:val="00E74F80"/>
    <w:rsid w:val="00E815B4"/>
    <w:rsid w:val="00E8426A"/>
    <w:rsid w:val="00E86043"/>
    <w:rsid w:val="00E871B8"/>
    <w:rsid w:val="00E87DBF"/>
    <w:rsid w:val="00E91E2B"/>
    <w:rsid w:val="00E922C9"/>
    <w:rsid w:val="00E92487"/>
    <w:rsid w:val="00E92A16"/>
    <w:rsid w:val="00E978B4"/>
    <w:rsid w:val="00EA0597"/>
    <w:rsid w:val="00EA1E59"/>
    <w:rsid w:val="00EA73D6"/>
    <w:rsid w:val="00EA75D6"/>
    <w:rsid w:val="00EA7D5C"/>
    <w:rsid w:val="00EB312F"/>
    <w:rsid w:val="00EB7294"/>
    <w:rsid w:val="00EB79B6"/>
    <w:rsid w:val="00EC4C18"/>
    <w:rsid w:val="00EC6488"/>
    <w:rsid w:val="00EC715E"/>
    <w:rsid w:val="00EC74ED"/>
    <w:rsid w:val="00ED02A0"/>
    <w:rsid w:val="00ED349A"/>
    <w:rsid w:val="00EF137C"/>
    <w:rsid w:val="00EF1873"/>
    <w:rsid w:val="00EF198E"/>
    <w:rsid w:val="00EF1D6E"/>
    <w:rsid w:val="00F014F4"/>
    <w:rsid w:val="00F01E2F"/>
    <w:rsid w:val="00F04DCB"/>
    <w:rsid w:val="00F04FFC"/>
    <w:rsid w:val="00F05392"/>
    <w:rsid w:val="00F10614"/>
    <w:rsid w:val="00F1315B"/>
    <w:rsid w:val="00F1641C"/>
    <w:rsid w:val="00F16BB0"/>
    <w:rsid w:val="00F175B4"/>
    <w:rsid w:val="00F17967"/>
    <w:rsid w:val="00F2388E"/>
    <w:rsid w:val="00F26981"/>
    <w:rsid w:val="00F31BC8"/>
    <w:rsid w:val="00F31D84"/>
    <w:rsid w:val="00F3596E"/>
    <w:rsid w:val="00F37BB9"/>
    <w:rsid w:val="00F37F19"/>
    <w:rsid w:val="00F407AB"/>
    <w:rsid w:val="00F431AF"/>
    <w:rsid w:val="00F442B6"/>
    <w:rsid w:val="00F459B3"/>
    <w:rsid w:val="00F4615B"/>
    <w:rsid w:val="00F57F31"/>
    <w:rsid w:val="00F714D3"/>
    <w:rsid w:val="00F720C2"/>
    <w:rsid w:val="00F72193"/>
    <w:rsid w:val="00F725B1"/>
    <w:rsid w:val="00F73A88"/>
    <w:rsid w:val="00F75B23"/>
    <w:rsid w:val="00F8099E"/>
    <w:rsid w:val="00F848BD"/>
    <w:rsid w:val="00F874F1"/>
    <w:rsid w:val="00F87F47"/>
    <w:rsid w:val="00F91350"/>
    <w:rsid w:val="00F95C2B"/>
    <w:rsid w:val="00F97229"/>
    <w:rsid w:val="00F97B0D"/>
    <w:rsid w:val="00FA02FF"/>
    <w:rsid w:val="00FA0E41"/>
    <w:rsid w:val="00FA5FC3"/>
    <w:rsid w:val="00FA5FF5"/>
    <w:rsid w:val="00FA6F33"/>
    <w:rsid w:val="00FB3093"/>
    <w:rsid w:val="00FB36C5"/>
    <w:rsid w:val="00FB4504"/>
    <w:rsid w:val="00FC31A9"/>
    <w:rsid w:val="00FC31EF"/>
    <w:rsid w:val="00FC3DBA"/>
    <w:rsid w:val="00FE3BB4"/>
    <w:rsid w:val="00FE46AA"/>
    <w:rsid w:val="00FE6393"/>
    <w:rsid w:val="00FF0F7E"/>
    <w:rsid w:val="00FF0FC8"/>
    <w:rsid w:val="00FF1619"/>
    <w:rsid w:val="00FF2688"/>
    <w:rsid w:val="00FF2C06"/>
    <w:rsid w:val="11F46FAB"/>
    <w:rsid w:val="18E34428"/>
    <w:rsid w:val="1CA817C8"/>
    <w:rsid w:val="4BE0768C"/>
    <w:rsid w:val="4C765422"/>
    <w:rsid w:val="50264672"/>
    <w:rsid w:val="71E65DF6"/>
    <w:rsid w:val="77F574D7"/>
    <w:rsid w:val="7E5C3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nhideWhenUsed="0" w:uiPriority="99" w:semiHidden="0" w:name="Table Subtle 1"/>
    <w:lsdException w:uiPriority="99" w:name="Table Subtle 2"/>
    <w:lsdException w:uiPriority="99" w:name="Table Web 1"/>
    <w:lsdException w:unhideWhenUsed="0" w:uiPriority="99" w:semiHidden="0" w:name="Table Web 2"/>
    <w:lsdException w:unhideWhenUsed="0" w:uiPriority="99" w:semiHidden="0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1"/>
      <w:lang w:val="en-US" w:eastAsia="zh-CN" w:bidi="ar-SA"/>
    </w:rPr>
  </w:style>
  <w:style w:type="paragraph" w:styleId="2">
    <w:name w:val="heading 1"/>
    <w:basedOn w:val="1"/>
    <w:next w:val="1"/>
    <w:link w:val="18"/>
    <w:qFormat/>
    <w:uiPriority w:val="9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4"/>
    <w:link w:val="19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5">
    <w:name w:val="heading 3"/>
    <w:basedOn w:val="1"/>
    <w:next w:val="1"/>
    <w:link w:val="28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6">
    <w:name w:val="heading 4"/>
    <w:basedOn w:val="1"/>
    <w:next w:val="4"/>
    <w:link w:val="29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7">
    <w:name w:val="heading 5"/>
    <w:basedOn w:val="1"/>
    <w:next w:val="1"/>
    <w:link w:val="30"/>
    <w:unhideWhenUsed/>
    <w:qFormat/>
    <w:uiPriority w:val="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8">
    <w:name w:val="heading 6"/>
    <w:basedOn w:val="1"/>
    <w:next w:val="1"/>
    <w:link w:val="31"/>
    <w:unhideWhenUsed/>
    <w:qFormat/>
    <w:uiPriority w:val="9"/>
    <w:pPr>
      <w:keepNext/>
      <w:keepLines/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 w:val="24"/>
      <w:szCs w:val="24"/>
    </w:rPr>
  </w:style>
  <w:style w:type="character" w:default="1" w:styleId="16">
    <w:name w:val="Default Paragraph Font"/>
    <w:semiHidden/>
    <w:unhideWhenUsed/>
    <w:qFormat/>
    <w:uiPriority w:val="1"/>
  </w:style>
  <w:style w:type="table" w:default="1" w:styleId="1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缩进正文"/>
    <w:basedOn w:val="1"/>
    <w:qFormat/>
    <w:uiPriority w:val="0"/>
    <w:pPr>
      <w:ind w:firstLine="424" w:firstLineChars="202"/>
    </w:pPr>
  </w:style>
  <w:style w:type="paragraph" w:styleId="9">
    <w:name w:val="annotation text"/>
    <w:basedOn w:val="1"/>
    <w:link w:val="32"/>
    <w:semiHidden/>
    <w:unhideWhenUsed/>
    <w:qFormat/>
    <w:uiPriority w:val="99"/>
    <w:pPr>
      <w:jc w:val="left"/>
    </w:pPr>
  </w:style>
  <w:style w:type="paragraph" w:styleId="10">
    <w:name w:val="Balloon Text"/>
    <w:basedOn w:val="1"/>
    <w:link w:val="20"/>
    <w:semiHidden/>
    <w:unhideWhenUsed/>
    <w:qFormat/>
    <w:uiPriority w:val="99"/>
    <w:rPr>
      <w:sz w:val="18"/>
      <w:szCs w:val="18"/>
    </w:rPr>
  </w:style>
  <w:style w:type="paragraph" w:styleId="11">
    <w:name w:val="footer"/>
    <w:basedOn w:val="1"/>
    <w:link w:val="26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2">
    <w:name w:val="header"/>
    <w:basedOn w:val="1"/>
    <w:link w:val="25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3">
    <w:name w:val="annotation subject"/>
    <w:basedOn w:val="9"/>
    <w:next w:val="9"/>
    <w:link w:val="33"/>
    <w:semiHidden/>
    <w:unhideWhenUsed/>
    <w:qFormat/>
    <w:uiPriority w:val="99"/>
    <w:rPr>
      <w:b/>
      <w:bCs/>
    </w:rPr>
  </w:style>
  <w:style w:type="table" w:styleId="15">
    <w:name w:val="Table Grid"/>
    <w:basedOn w:val="14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7">
    <w:name w:val="annotation reference"/>
    <w:basedOn w:val="16"/>
    <w:semiHidden/>
    <w:unhideWhenUsed/>
    <w:qFormat/>
    <w:uiPriority w:val="99"/>
    <w:rPr>
      <w:sz w:val="21"/>
      <w:szCs w:val="21"/>
    </w:rPr>
  </w:style>
  <w:style w:type="character" w:customStyle="1" w:styleId="18">
    <w:name w:val="标题 1 字符"/>
    <w:basedOn w:val="16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9">
    <w:name w:val="标题 2 字符"/>
    <w:basedOn w:val="16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0">
    <w:name w:val="批注框文本 字符"/>
    <w:basedOn w:val="16"/>
    <w:link w:val="10"/>
    <w:semiHidden/>
    <w:qFormat/>
    <w:uiPriority w:val="99"/>
    <w:rPr>
      <w:sz w:val="18"/>
      <w:szCs w:val="18"/>
    </w:rPr>
  </w:style>
  <w:style w:type="paragraph" w:customStyle="1" w:styleId="21">
    <w:name w:val="图题"/>
    <w:next w:val="1"/>
    <w:qFormat/>
    <w:uiPriority w:val="0"/>
    <w:pPr>
      <w:numPr>
        <w:ilvl w:val="1"/>
        <w:numId w:val="1"/>
      </w:numPr>
      <w:ind w:left="420" w:firstLine="0"/>
      <w:jc w:val="center"/>
      <w:outlineLvl w:val="6"/>
    </w:pPr>
    <w:rPr>
      <w:rFonts w:ascii="Times New Roman" w:hAnsi="Times New Roman" w:eastAsia="宋体" w:cstheme="minorBidi"/>
      <w:kern w:val="2"/>
      <w:sz w:val="18"/>
      <w:szCs w:val="21"/>
      <w:lang w:val="en-US" w:eastAsia="zh-CN" w:bidi="ar-SA"/>
    </w:rPr>
  </w:style>
  <w:style w:type="paragraph" w:customStyle="1" w:styleId="22">
    <w:name w:val="并列关系"/>
    <w:basedOn w:val="1"/>
    <w:qFormat/>
    <w:uiPriority w:val="0"/>
    <w:pPr>
      <w:numPr>
        <w:ilvl w:val="0"/>
        <w:numId w:val="2"/>
      </w:numPr>
      <w:ind w:left="845"/>
    </w:pPr>
  </w:style>
  <w:style w:type="paragraph" w:customStyle="1" w:styleId="23">
    <w:name w:val="任务名称"/>
    <w:basedOn w:val="1"/>
    <w:next w:val="4"/>
    <w:qFormat/>
    <w:uiPriority w:val="0"/>
    <w:pPr>
      <w:numPr>
        <w:ilvl w:val="1"/>
        <w:numId w:val="3"/>
      </w:numPr>
      <w:ind w:left="0" w:firstLine="0"/>
      <w:outlineLvl w:val="0"/>
    </w:pPr>
    <w:rPr>
      <w:sz w:val="32"/>
      <w:szCs w:val="32"/>
    </w:rPr>
  </w:style>
  <w:style w:type="paragraph" w:customStyle="1" w:styleId="24">
    <w:name w:val="表题"/>
    <w:basedOn w:val="4"/>
    <w:next w:val="4"/>
    <w:qFormat/>
    <w:uiPriority w:val="0"/>
    <w:pPr>
      <w:numPr>
        <w:ilvl w:val="1"/>
        <w:numId w:val="4"/>
      </w:numPr>
      <w:ind w:left="839" w:firstLine="0" w:firstLineChars="0"/>
      <w:jc w:val="center"/>
      <w:outlineLvl w:val="4"/>
    </w:pPr>
    <w:rPr>
      <w:sz w:val="18"/>
      <w:szCs w:val="18"/>
    </w:rPr>
  </w:style>
  <w:style w:type="character" w:customStyle="1" w:styleId="25">
    <w:name w:val="页眉 字符"/>
    <w:basedOn w:val="16"/>
    <w:link w:val="12"/>
    <w:qFormat/>
    <w:uiPriority w:val="99"/>
    <w:rPr>
      <w:sz w:val="18"/>
      <w:szCs w:val="18"/>
    </w:rPr>
  </w:style>
  <w:style w:type="character" w:customStyle="1" w:styleId="26">
    <w:name w:val="页脚 字符"/>
    <w:basedOn w:val="16"/>
    <w:link w:val="11"/>
    <w:qFormat/>
    <w:uiPriority w:val="99"/>
    <w:rPr>
      <w:sz w:val="18"/>
      <w:szCs w:val="18"/>
    </w:rPr>
  </w:style>
  <w:style w:type="paragraph" w:customStyle="1" w:styleId="27">
    <w:name w:val="图片样式"/>
    <w:basedOn w:val="1"/>
    <w:next w:val="21"/>
    <w:qFormat/>
    <w:uiPriority w:val="0"/>
    <w:pPr>
      <w:jc w:val="center"/>
    </w:pPr>
  </w:style>
  <w:style w:type="character" w:customStyle="1" w:styleId="28">
    <w:name w:val="标题 3 字符"/>
    <w:basedOn w:val="16"/>
    <w:link w:val="5"/>
    <w:qFormat/>
    <w:uiPriority w:val="9"/>
    <w:rPr>
      <w:b/>
      <w:bCs/>
      <w:sz w:val="32"/>
      <w:szCs w:val="32"/>
    </w:rPr>
  </w:style>
  <w:style w:type="character" w:customStyle="1" w:styleId="29">
    <w:name w:val="标题 4 字符"/>
    <w:basedOn w:val="16"/>
    <w:link w:val="6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30">
    <w:name w:val="标题 5 字符"/>
    <w:basedOn w:val="16"/>
    <w:link w:val="7"/>
    <w:qFormat/>
    <w:uiPriority w:val="9"/>
    <w:rPr>
      <w:b/>
      <w:bCs/>
      <w:sz w:val="28"/>
      <w:szCs w:val="28"/>
    </w:rPr>
  </w:style>
  <w:style w:type="character" w:customStyle="1" w:styleId="31">
    <w:name w:val="标题 6 字符"/>
    <w:basedOn w:val="16"/>
    <w:link w:val="8"/>
    <w:qFormat/>
    <w:uiPriority w:val="9"/>
    <w:rPr>
      <w:rFonts w:asciiTheme="majorHAnsi" w:hAnsiTheme="majorHAnsi" w:eastAsiaTheme="majorEastAsia" w:cstheme="majorBidi"/>
      <w:b/>
      <w:bCs/>
      <w:sz w:val="24"/>
      <w:szCs w:val="24"/>
    </w:rPr>
  </w:style>
  <w:style w:type="character" w:customStyle="1" w:styleId="32">
    <w:name w:val="批注文字 字符"/>
    <w:basedOn w:val="16"/>
    <w:link w:val="9"/>
    <w:semiHidden/>
    <w:qFormat/>
    <w:uiPriority w:val="99"/>
  </w:style>
  <w:style w:type="character" w:customStyle="1" w:styleId="33">
    <w:name w:val="批注主题 字符"/>
    <w:basedOn w:val="32"/>
    <w:link w:val="13"/>
    <w:semiHidden/>
    <w:uiPriority w:val="99"/>
    <w:rPr>
      <w:b/>
      <w:bCs/>
    </w:rPr>
  </w:style>
  <w:style w:type="paragraph" w:styleId="34">
    <w:name w:val="List Paragraph"/>
    <w:basedOn w:val="1"/>
    <w:qFormat/>
    <w:uiPriority w:val="34"/>
    <w:pPr>
      <w:ind w:firstLine="420" w:firstLineChars="200"/>
    </w:pPr>
  </w:style>
  <w:style w:type="table" w:customStyle="1" w:styleId="35">
    <w:name w:val="Grid Table Light"/>
    <w:basedOn w:val="14"/>
    <w:qFormat/>
    <w:uiPriority w:val="40"/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2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novo\Desktop\&#38656;&#27714;&#25991;&#26723;&#27169;&#26495;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6A9E0B0-66E4-4092-B44D-E5D64B07B6B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需求文档模板.dotx</Template>
  <Company>微软中国</Company>
  <Pages>1</Pages>
  <Words>560</Words>
  <Characters>3197</Characters>
  <Lines>26</Lines>
  <Paragraphs>7</Paragraphs>
  <TotalTime>6</TotalTime>
  <ScaleCrop>false</ScaleCrop>
  <LinksUpToDate>false</LinksUpToDate>
  <CharactersWithSpaces>3750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2020-12-25T02:56:00Z</dcterms:created>
  <dc:creator>lenovo</dc:creator>
  <cp:lastModifiedBy>安静的离开了</cp:lastModifiedBy>
  <dcterms:modified xsi:type="dcterms:W3CDTF">2020-12-31T08:04:29Z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